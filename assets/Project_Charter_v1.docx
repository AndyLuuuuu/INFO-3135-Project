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8"/>
        <w:gridCol w:w="7344"/>
      </w:tblGrid>
      <w:tr w:rsidR="000847BE" w:rsidRPr="000602FD" w14:paraId="6BBC1214" w14:textId="77777777">
        <w:trPr>
          <w:cantSplit/>
          <w:trHeight w:hRule="exact" w:val="1055"/>
        </w:trPr>
        <w:tc>
          <w:tcPr>
            <w:tcW w:w="1728" w:type="dxa"/>
          </w:tcPr>
          <w:p w14:paraId="2F5464C6" w14:textId="77777777" w:rsidR="000847BE" w:rsidRPr="000602FD" w:rsidRDefault="000847BE">
            <w:pPr>
              <w:rPr>
                <w:lang w:val="en-US"/>
              </w:rPr>
            </w:pPr>
          </w:p>
        </w:tc>
        <w:tc>
          <w:tcPr>
            <w:tcW w:w="7344" w:type="dxa"/>
            <w:vAlign w:val="center"/>
          </w:tcPr>
          <w:p w14:paraId="5812FE8B" w14:textId="3735642B" w:rsidR="00936928" w:rsidRPr="00936928" w:rsidRDefault="00936928" w:rsidP="00936928">
            <w:pPr>
              <w:pStyle w:val="Anleitung"/>
              <w:rPr>
                <w:lang w:val="en-US"/>
              </w:rPr>
            </w:pPr>
          </w:p>
        </w:tc>
      </w:tr>
      <w:tr w:rsidR="000847BE" w:rsidRPr="000602FD" w14:paraId="4FF971A6" w14:textId="77777777">
        <w:trPr>
          <w:cantSplit/>
          <w:trHeight w:val="5958"/>
        </w:trPr>
        <w:tc>
          <w:tcPr>
            <w:tcW w:w="9072" w:type="dxa"/>
            <w:gridSpan w:val="2"/>
            <w:vAlign w:val="center"/>
          </w:tcPr>
          <w:p w14:paraId="290E8593" w14:textId="0B931A57" w:rsidR="000847BE" w:rsidRPr="000602FD" w:rsidRDefault="000847BE">
            <w:pPr>
              <w:pStyle w:val="Title"/>
              <w:rPr>
                <w:sz w:val="48"/>
                <w:szCs w:val="48"/>
                <w:lang w:val="en-US"/>
              </w:rPr>
            </w:pPr>
            <w:r w:rsidRPr="000602FD">
              <w:rPr>
                <w:sz w:val="48"/>
                <w:szCs w:val="48"/>
                <w:lang w:val="en-US"/>
              </w:rPr>
              <w:fldChar w:fldCharType="begin"/>
            </w:r>
            <w:r w:rsidRPr="000602FD">
              <w:rPr>
                <w:sz w:val="48"/>
                <w:szCs w:val="48"/>
                <w:lang w:val="en-US"/>
              </w:rPr>
              <w:instrText xml:space="preserve"> SUBJECT   \* MERGEFORMAT </w:instrText>
            </w:r>
            <w:r w:rsidRPr="000602FD">
              <w:rPr>
                <w:sz w:val="48"/>
                <w:szCs w:val="48"/>
                <w:lang w:val="en-US"/>
              </w:rPr>
              <w:fldChar w:fldCharType="separate"/>
            </w:r>
            <w:r w:rsidR="00B00325">
              <w:rPr>
                <w:sz w:val="48"/>
                <w:szCs w:val="48"/>
                <w:lang w:val="en-US"/>
              </w:rPr>
              <w:t>Project Name</w:t>
            </w:r>
            <w:r w:rsidRPr="000602FD">
              <w:rPr>
                <w:sz w:val="48"/>
                <w:szCs w:val="48"/>
                <w:lang w:val="en-US"/>
              </w:rPr>
              <w:fldChar w:fldCharType="end"/>
            </w:r>
            <w:r w:rsidRPr="000602FD">
              <w:rPr>
                <w:sz w:val="48"/>
                <w:szCs w:val="48"/>
                <w:lang w:val="en-US"/>
              </w:rPr>
              <w:t>:</w:t>
            </w:r>
          </w:p>
          <w:p w14:paraId="2D271911" w14:textId="5A040300" w:rsidR="000847BE" w:rsidRPr="000602FD" w:rsidRDefault="000847BE">
            <w:pPr>
              <w:pStyle w:val="Title"/>
              <w:rPr>
                <w:sz w:val="24"/>
                <w:szCs w:val="24"/>
                <w:lang w:val="en-US"/>
              </w:rPr>
            </w:pPr>
            <w:r w:rsidRPr="000602FD">
              <w:rPr>
                <w:sz w:val="48"/>
                <w:szCs w:val="48"/>
                <w:lang w:val="en-US"/>
              </w:rPr>
              <w:fldChar w:fldCharType="begin"/>
            </w:r>
            <w:r w:rsidRPr="000602FD">
              <w:rPr>
                <w:sz w:val="48"/>
                <w:szCs w:val="48"/>
                <w:lang w:val="en-US"/>
              </w:rPr>
              <w:instrText xml:space="preserve"> TITLE   \* MERGEFORMAT </w:instrText>
            </w:r>
            <w:r w:rsidRPr="000602FD">
              <w:rPr>
                <w:sz w:val="48"/>
                <w:szCs w:val="48"/>
                <w:lang w:val="en-US"/>
              </w:rPr>
              <w:fldChar w:fldCharType="separate"/>
            </w:r>
            <w:proofErr w:type="spellStart"/>
            <w:r w:rsidR="00B00325">
              <w:rPr>
                <w:sz w:val="48"/>
                <w:szCs w:val="48"/>
                <w:lang w:val="en-US"/>
              </w:rPr>
              <w:t>PictureGram</w:t>
            </w:r>
            <w:proofErr w:type="spellEnd"/>
            <w:r w:rsidRPr="000602FD">
              <w:rPr>
                <w:sz w:val="48"/>
                <w:szCs w:val="48"/>
                <w:lang w:val="en-US"/>
              </w:rPr>
              <w:fldChar w:fldCharType="end"/>
            </w:r>
            <w:r w:rsidR="008316B7" w:rsidRPr="008316B7">
              <w:rPr>
                <w:sz w:val="48"/>
                <w:szCs w:val="48"/>
                <w:vertAlign w:val="superscript"/>
                <w:lang w:val="en-US"/>
              </w:rPr>
              <w:t>®</w:t>
            </w:r>
          </w:p>
        </w:tc>
      </w:tr>
      <w:tr w:rsidR="000847BE" w:rsidRPr="000602FD" w14:paraId="542262AE" w14:textId="77777777">
        <w:trPr>
          <w:cantSplit/>
          <w:trHeight w:hRule="exact" w:val="5376"/>
        </w:trPr>
        <w:tc>
          <w:tcPr>
            <w:tcW w:w="9072" w:type="dxa"/>
            <w:gridSpan w:val="2"/>
          </w:tcPr>
          <w:p w14:paraId="2F89CA4B" w14:textId="072FA415" w:rsidR="000847BE" w:rsidRPr="000602FD" w:rsidRDefault="000847BE" w:rsidP="00642BAB">
            <w:pPr>
              <w:keepNext/>
              <w:rPr>
                <w:lang w:val="en-US"/>
              </w:rPr>
            </w:pPr>
          </w:p>
        </w:tc>
      </w:tr>
    </w:tbl>
    <w:p w14:paraId="46309955" w14:textId="6304B38F" w:rsidR="000847BE" w:rsidRPr="000602FD" w:rsidRDefault="000847BE">
      <w:pPr>
        <w:rPr>
          <w:lang w:val="en-US"/>
        </w:rPr>
      </w:pPr>
      <w:r w:rsidRPr="000602FD">
        <w:rPr>
          <w:lang w:val="en-US"/>
        </w:rPr>
        <w:br w:type="page"/>
      </w:r>
    </w:p>
    <w:tbl>
      <w:tblPr>
        <w:tblW w:w="9265" w:type="dxa"/>
        <w:tblInd w:w="1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1"/>
        <w:gridCol w:w="2070"/>
        <w:gridCol w:w="6030"/>
        <w:gridCol w:w="304"/>
      </w:tblGrid>
      <w:tr w:rsidR="000847BE" w:rsidRPr="000602FD" w14:paraId="64731C67" w14:textId="77777777">
        <w:trPr>
          <w:cantSplit/>
        </w:trPr>
        <w:tc>
          <w:tcPr>
            <w:tcW w:w="926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772FD7" w14:textId="77777777" w:rsidR="000847BE" w:rsidRPr="000602FD" w:rsidRDefault="000847BE">
            <w:pPr>
              <w:pStyle w:val="TabelleStandard"/>
              <w:rPr>
                <w:lang w:val="en-US"/>
              </w:rPr>
            </w:pPr>
          </w:p>
        </w:tc>
      </w:tr>
      <w:tr w:rsidR="000847BE" w:rsidRPr="000602FD" w14:paraId="3C0915B6" w14:textId="77777777">
        <w:trPr>
          <w:cantSplit/>
          <w:trHeight w:val="285"/>
        </w:trPr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2F157855" w14:textId="77777777" w:rsidR="000847BE" w:rsidRPr="000602FD" w:rsidRDefault="000847BE">
            <w:pPr>
              <w:pStyle w:val="TabelleStandard"/>
              <w:rPr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65B61158" w14:textId="77777777" w:rsidR="000847BE" w:rsidRPr="000602FD" w:rsidRDefault="000847BE">
            <w:pPr>
              <w:pStyle w:val="TabelleStandard"/>
              <w:rPr>
                <w:lang w:val="en-US"/>
              </w:rPr>
            </w:pPr>
            <w:r w:rsidRPr="000602FD">
              <w:rPr>
                <w:lang w:val="en-US"/>
              </w:rPr>
              <w:t>Project:</w:t>
            </w:r>
          </w:p>
        </w:tc>
        <w:tc>
          <w:tcPr>
            <w:tcW w:w="6030" w:type="dxa"/>
            <w:vAlign w:val="center"/>
          </w:tcPr>
          <w:p w14:paraId="14C44D37" w14:textId="6A662146" w:rsidR="000847BE" w:rsidRPr="000602FD" w:rsidRDefault="00B00325">
            <w:pPr>
              <w:pStyle w:val="TabelleStandard"/>
              <w:rPr>
                <w:lang w:val="en-US"/>
              </w:rPr>
            </w:pPr>
            <w:r w:rsidRPr="000602FD">
              <w:rPr>
                <w:lang w:val="en-US"/>
              </w:rPr>
              <w:fldChar w:fldCharType="begin"/>
            </w:r>
            <w:r w:rsidRPr="000602FD">
              <w:rPr>
                <w:lang w:val="en-US"/>
              </w:rPr>
              <w:instrText xml:space="preserve"> TITLE   \* MERGEFORMAT </w:instrText>
            </w:r>
            <w:r w:rsidRPr="000602FD">
              <w:rPr>
                <w:lang w:val="en-US"/>
              </w:rPr>
              <w:fldChar w:fldCharType="separate"/>
            </w:r>
            <w:proofErr w:type="spellStart"/>
            <w:r>
              <w:rPr>
                <w:lang w:val="en-US"/>
              </w:rPr>
              <w:t>PictureGram</w:t>
            </w:r>
            <w:proofErr w:type="spellEnd"/>
            <w:r w:rsidRPr="000602FD">
              <w:rPr>
                <w:lang w:val="en-US"/>
              </w:rPr>
              <w:fldChar w:fldCharType="end"/>
            </w:r>
          </w:p>
        </w:tc>
        <w:tc>
          <w:tcPr>
            <w:tcW w:w="304" w:type="dxa"/>
            <w:tcBorders>
              <w:left w:val="nil"/>
              <w:right w:val="single" w:sz="4" w:space="0" w:color="auto"/>
            </w:tcBorders>
            <w:vAlign w:val="center"/>
          </w:tcPr>
          <w:p w14:paraId="49D2EE34" w14:textId="77777777" w:rsidR="000847BE" w:rsidRPr="000602FD" w:rsidRDefault="000847BE">
            <w:pPr>
              <w:pStyle w:val="TabelleStandard"/>
              <w:rPr>
                <w:lang w:val="en-US"/>
              </w:rPr>
            </w:pPr>
          </w:p>
        </w:tc>
      </w:tr>
      <w:tr w:rsidR="000847BE" w:rsidRPr="000602FD" w14:paraId="54C46544" w14:textId="77777777">
        <w:trPr>
          <w:cantSplit/>
          <w:trHeight w:val="285"/>
        </w:trPr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4392B245" w14:textId="77777777" w:rsidR="000847BE" w:rsidRPr="000602FD" w:rsidRDefault="000847BE">
            <w:pPr>
              <w:pStyle w:val="TabelleStandard"/>
              <w:rPr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6DCDE205" w14:textId="77777777" w:rsidR="000847BE" w:rsidRPr="000602FD" w:rsidRDefault="000847BE">
            <w:pPr>
              <w:pStyle w:val="TabelleStandard"/>
              <w:rPr>
                <w:lang w:val="en-US"/>
              </w:rPr>
            </w:pPr>
            <w:r w:rsidRPr="000602FD">
              <w:rPr>
                <w:lang w:val="en-US"/>
              </w:rPr>
              <w:t>Title:</w:t>
            </w:r>
          </w:p>
        </w:tc>
        <w:tc>
          <w:tcPr>
            <w:tcW w:w="6030" w:type="dxa"/>
            <w:vAlign w:val="center"/>
          </w:tcPr>
          <w:p w14:paraId="0E64DBAC" w14:textId="65CFB76E" w:rsidR="000847BE" w:rsidRPr="000602FD" w:rsidRDefault="00B00325">
            <w:pPr>
              <w:pStyle w:val="TabelleStandard"/>
              <w:rPr>
                <w:lang w:val="en-US"/>
              </w:rPr>
            </w:pPr>
            <w:r>
              <w:rPr>
                <w:lang w:val="en-US"/>
              </w:rPr>
              <w:t>Project Charter</w:t>
            </w:r>
          </w:p>
        </w:tc>
        <w:tc>
          <w:tcPr>
            <w:tcW w:w="304" w:type="dxa"/>
            <w:tcBorders>
              <w:left w:val="nil"/>
              <w:right w:val="single" w:sz="4" w:space="0" w:color="auto"/>
            </w:tcBorders>
            <w:vAlign w:val="center"/>
          </w:tcPr>
          <w:p w14:paraId="4E4C00B8" w14:textId="77777777" w:rsidR="000847BE" w:rsidRPr="000602FD" w:rsidRDefault="000847BE">
            <w:pPr>
              <w:pStyle w:val="TabelleStandard"/>
              <w:rPr>
                <w:lang w:val="en-US"/>
              </w:rPr>
            </w:pPr>
          </w:p>
        </w:tc>
      </w:tr>
      <w:tr w:rsidR="000847BE" w:rsidRPr="000602FD" w14:paraId="656B3747" w14:textId="77777777">
        <w:trPr>
          <w:cantSplit/>
          <w:trHeight w:val="285"/>
        </w:trPr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0D6DB40D" w14:textId="77777777" w:rsidR="000847BE" w:rsidRPr="000602FD" w:rsidRDefault="000847BE">
            <w:pPr>
              <w:pStyle w:val="TabelleStandard"/>
              <w:rPr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44A1221A" w14:textId="77777777" w:rsidR="000847BE" w:rsidRPr="000602FD" w:rsidRDefault="000847BE">
            <w:pPr>
              <w:pStyle w:val="TabelleStandard"/>
              <w:rPr>
                <w:lang w:val="en-US"/>
              </w:rPr>
            </w:pPr>
            <w:r w:rsidRPr="000602FD">
              <w:rPr>
                <w:lang w:val="en-US"/>
              </w:rPr>
              <w:t>Document number:</w:t>
            </w:r>
          </w:p>
        </w:tc>
        <w:tc>
          <w:tcPr>
            <w:tcW w:w="6030" w:type="dxa"/>
            <w:vAlign w:val="center"/>
          </w:tcPr>
          <w:p w14:paraId="74A60EF1" w14:textId="77777777" w:rsidR="000847BE" w:rsidRPr="000602FD" w:rsidRDefault="000847BE">
            <w:pPr>
              <w:pStyle w:val="TabelleStandard"/>
              <w:rPr>
                <w:lang w:val="en-US"/>
              </w:rPr>
            </w:pPr>
          </w:p>
        </w:tc>
        <w:tc>
          <w:tcPr>
            <w:tcW w:w="304" w:type="dxa"/>
            <w:tcBorders>
              <w:left w:val="nil"/>
              <w:right w:val="single" w:sz="4" w:space="0" w:color="auto"/>
            </w:tcBorders>
            <w:vAlign w:val="center"/>
          </w:tcPr>
          <w:p w14:paraId="2198290A" w14:textId="77777777" w:rsidR="000847BE" w:rsidRPr="000602FD" w:rsidRDefault="000847BE">
            <w:pPr>
              <w:pStyle w:val="TabelleStandard"/>
              <w:rPr>
                <w:lang w:val="en-US"/>
              </w:rPr>
            </w:pPr>
          </w:p>
        </w:tc>
      </w:tr>
      <w:tr w:rsidR="000847BE" w:rsidRPr="000602FD" w14:paraId="0C6A9002" w14:textId="77777777">
        <w:trPr>
          <w:cantSplit/>
          <w:trHeight w:val="285"/>
        </w:trPr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5D34860B" w14:textId="77777777" w:rsidR="000847BE" w:rsidRPr="000602FD" w:rsidRDefault="000847BE">
            <w:pPr>
              <w:pStyle w:val="TabelleStandard"/>
              <w:rPr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43073960" w14:textId="77777777" w:rsidR="000847BE" w:rsidRPr="000602FD" w:rsidRDefault="000847BE">
            <w:pPr>
              <w:pStyle w:val="TabelleStandard"/>
              <w:rPr>
                <w:lang w:val="en-US"/>
              </w:rPr>
            </w:pPr>
            <w:r w:rsidRPr="000602FD">
              <w:rPr>
                <w:lang w:val="en-US"/>
              </w:rPr>
              <w:t>Version</w:t>
            </w:r>
          </w:p>
        </w:tc>
        <w:tc>
          <w:tcPr>
            <w:tcW w:w="6030" w:type="dxa"/>
            <w:vAlign w:val="center"/>
          </w:tcPr>
          <w:p w14:paraId="0730E880" w14:textId="06C984AF" w:rsidR="000847BE" w:rsidRPr="000602FD" w:rsidRDefault="00C94A6C">
            <w:pPr>
              <w:pStyle w:val="TabelleStandard"/>
              <w:rPr>
                <w:lang w:val="en-US" w:eastAsia="ja-JP"/>
              </w:rPr>
            </w:pPr>
            <w:r>
              <w:rPr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304" w:type="dxa"/>
            <w:tcBorders>
              <w:left w:val="nil"/>
              <w:right w:val="single" w:sz="4" w:space="0" w:color="auto"/>
            </w:tcBorders>
            <w:vAlign w:val="center"/>
          </w:tcPr>
          <w:p w14:paraId="7A543B0E" w14:textId="77777777" w:rsidR="000847BE" w:rsidRPr="000602FD" w:rsidRDefault="000847BE">
            <w:pPr>
              <w:pStyle w:val="TabelleStandard"/>
              <w:rPr>
                <w:lang w:val="en-US"/>
              </w:rPr>
            </w:pPr>
          </w:p>
        </w:tc>
      </w:tr>
      <w:tr w:rsidR="000847BE" w:rsidRPr="000602FD" w14:paraId="0F51E766" w14:textId="77777777">
        <w:trPr>
          <w:cantSplit/>
          <w:trHeight w:val="285"/>
        </w:trPr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6F236362" w14:textId="77777777" w:rsidR="000847BE" w:rsidRPr="000602FD" w:rsidRDefault="000847BE">
            <w:pPr>
              <w:pStyle w:val="TabelleStandard"/>
              <w:rPr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3BA88B75" w14:textId="77777777" w:rsidR="000847BE" w:rsidRPr="000602FD" w:rsidRDefault="000847BE">
            <w:pPr>
              <w:pStyle w:val="TabelleStandard"/>
              <w:rPr>
                <w:lang w:val="en-US"/>
              </w:rPr>
            </w:pPr>
            <w:r w:rsidRPr="000602FD">
              <w:rPr>
                <w:lang w:val="en-US"/>
              </w:rPr>
              <w:t>Document status:</w:t>
            </w:r>
          </w:p>
        </w:tc>
        <w:tc>
          <w:tcPr>
            <w:tcW w:w="6030" w:type="dxa"/>
            <w:vAlign w:val="center"/>
          </w:tcPr>
          <w:p w14:paraId="4BFACDDC" w14:textId="7ED0A5DD" w:rsidR="000847BE" w:rsidRPr="000602FD" w:rsidRDefault="00C94A6C">
            <w:pPr>
              <w:pStyle w:val="TabelleStandard"/>
              <w:rPr>
                <w:lang w:val="en-US"/>
              </w:rPr>
            </w:pPr>
            <w:r>
              <w:rPr>
                <w:lang w:val="en-US"/>
              </w:rPr>
              <w:t>Final</w:t>
            </w:r>
          </w:p>
        </w:tc>
        <w:tc>
          <w:tcPr>
            <w:tcW w:w="304" w:type="dxa"/>
            <w:tcBorders>
              <w:left w:val="nil"/>
              <w:right w:val="single" w:sz="4" w:space="0" w:color="auto"/>
            </w:tcBorders>
            <w:vAlign w:val="center"/>
          </w:tcPr>
          <w:p w14:paraId="6FB86043" w14:textId="77777777" w:rsidR="000847BE" w:rsidRPr="000602FD" w:rsidRDefault="000847BE">
            <w:pPr>
              <w:pStyle w:val="TabelleStandard"/>
              <w:rPr>
                <w:lang w:val="en-US"/>
              </w:rPr>
            </w:pPr>
          </w:p>
        </w:tc>
      </w:tr>
      <w:tr w:rsidR="000847BE" w:rsidRPr="000602FD" w14:paraId="0FC6E8DC" w14:textId="77777777">
        <w:trPr>
          <w:cantSplit/>
          <w:trHeight w:val="285"/>
        </w:trPr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5426EDAC" w14:textId="77777777" w:rsidR="000847BE" w:rsidRPr="000602FD" w:rsidRDefault="000847BE">
            <w:pPr>
              <w:pStyle w:val="TabelleStandard"/>
              <w:rPr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7478D378" w14:textId="77777777" w:rsidR="000847BE" w:rsidRPr="000602FD" w:rsidRDefault="000847BE">
            <w:pPr>
              <w:pStyle w:val="TabelleStandard"/>
              <w:rPr>
                <w:lang w:val="en-US"/>
              </w:rPr>
            </w:pPr>
            <w:r w:rsidRPr="000602FD">
              <w:rPr>
                <w:lang w:val="en-US"/>
              </w:rPr>
              <w:t>Author:</w:t>
            </w:r>
          </w:p>
        </w:tc>
        <w:tc>
          <w:tcPr>
            <w:tcW w:w="6030" w:type="dxa"/>
            <w:vAlign w:val="center"/>
          </w:tcPr>
          <w:p w14:paraId="5A55A9B0" w14:textId="2599F801" w:rsidR="000847BE" w:rsidRPr="000602FD" w:rsidRDefault="000847BE">
            <w:pPr>
              <w:pStyle w:val="TabelleStandard"/>
              <w:rPr>
                <w:lang w:val="en-US"/>
              </w:rPr>
            </w:pPr>
            <w:r w:rsidRPr="000602FD">
              <w:rPr>
                <w:lang w:val="en-US"/>
              </w:rPr>
              <w:fldChar w:fldCharType="begin"/>
            </w:r>
            <w:r w:rsidRPr="000602FD">
              <w:rPr>
                <w:lang w:val="en-US"/>
              </w:rPr>
              <w:instrText xml:space="preserve"> AUTHOR   \* MERGEFORMAT </w:instrText>
            </w:r>
            <w:r w:rsidRPr="000602FD">
              <w:rPr>
                <w:lang w:val="en-US"/>
              </w:rPr>
              <w:fldChar w:fldCharType="separate"/>
            </w:r>
            <w:r w:rsidR="00B00325">
              <w:rPr>
                <w:noProof/>
                <w:lang w:val="en-US"/>
              </w:rPr>
              <w:t>Jun Huang</w:t>
            </w:r>
            <w:r w:rsidRPr="000602FD">
              <w:rPr>
                <w:lang w:val="en-US"/>
              </w:rPr>
              <w:fldChar w:fldCharType="end"/>
            </w:r>
          </w:p>
        </w:tc>
        <w:tc>
          <w:tcPr>
            <w:tcW w:w="304" w:type="dxa"/>
            <w:tcBorders>
              <w:left w:val="nil"/>
              <w:right w:val="single" w:sz="4" w:space="0" w:color="auto"/>
            </w:tcBorders>
            <w:vAlign w:val="center"/>
          </w:tcPr>
          <w:p w14:paraId="235BB1F6" w14:textId="77777777" w:rsidR="000847BE" w:rsidRPr="000602FD" w:rsidRDefault="000847BE">
            <w:pPr>
              <w:pStyle w:val="TabelleStandard"/>
              <w:rPr>
                <w:lang w:val="en-US"/>
              </w:rPr>
            </w:pPr>
          </w:p>
        </w:tc>
      </w:tr>
      <w:tr w:rsidR="000847BE" w:rsidRPr="000602FD" w14:paraId="36EA6139" w14:textId="77777777">
        <w:trPr>
          <w:cantSplit/>
          <w:trHeight w:val="285"/>
        </w:trPr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5CE00621" w14:textId="77777777" w:rsidR="000847BE" w:rsidRPr="000602FD" w:rsidRDefault="000847BE">
            <w:pPr>
              <w:pStyle w:val="TabelleStandard"/>
              <w:rPr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19580166" w14:textId="77777777" w:rsidR="000847BE" w:rsidRPr="000602FD" w:rsidRDefault="000847BE">
            <w:pPr>
              <w:pStyle w:val="TabelleStandard"/>
              <w:rPr>
                <w:lang w:val="en-US"/>
              </w:rPr>
            </w:pPr>
            <w:r w:rsidRPr="000602FD">
              <w:rPr>
                <w:lang w:val="en-US"/>
              </w:rPr>
              <w:t>Responsible:</w:t>
            </w:r>
          </w:p>
        </w:tc>
        <w:tc>
          <w:tcPr>
            <w:tcW w:w="6030" w:type="dxa"/>
            <w:vAlign w:val="center"/>
          </w:tcPr>
          <w:p w14:paraId="603A5EA0" w14:textId="77777777" w:rsidR="000847BE" w:rsidRPr="000602FD" w:rsidRDefault="000847BE">
            <w:pPr>
              <w:pStyle w:val="TabelleStandard"/>
              <w:rPr>
                <w:lang w:val="en-US"/>
              </w:rPr>
            </w:pPr>
          </w:p>
        </w:tc>
        <w:tc>
          <w:tcPr>
            <w:tcW w:w="304" w:type="dxa"/>
            <w:tcBorders>
              <w:left w:val="nil"/>
              <w:right w:val="single" w:sz="4" w:space="0" w:color="auto"/>
            </w:tcBorders>
            <w:vAlign w:val="center"/>
          </w:tcPr>
          <w:p w14:paraId="3A4CFF49" w14:textId="77777777" w:rsidR="000847BE" w:rsidRPr="000602FD" w:rsidRDefault="000847BE">
            <w:pPr>
              <w:pStyle w:val="TabelleStandard"/>
              <w:rPr>
                <w:lang w:val="en-US"/>
              </w:rPr>
            </w:pPr>
          </w:p>
        </w:tc>
      </w:tr>
      <w:tr w:rsidR="000847BE" w:rsidRPr="000602FD" w14:paraId="3C846C55" w14:textId="77777777">
        <w:trPr>
          <w:cantSplit/>
          <w:trHeight w:val="285"/>
        </w:trPr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58A0890B" w14:textId="77777777" w:rsidR="000847BE" w:rsidRPr="000602FD" w:rsidRDefault="000847BE">
            <w:pPr>
              <w:pStyle w:val="TabelleStandard"/>
              <w:rPr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21B653D3" w14:textId="77777777" w:rsidR="000847BE" w:rsidRPr="000602FD" w:rsidRDefault="000847BE">
            <w:pPr>
              <w:pStyle w:val="TabelleStandard"/>
              <w:rPr>
                <w:lang w:val="en-US"/>
              </w:rPr>
            </w:pPr>
            <w:r w:rsidRPr="000602FD">
              <w:rPr>
                <w:lang w:val="en-US"/>
              </w:rPr>
              <w:t>Date created:</w:t>
            </w:r>
          </w:p>
        </w:tc>
        <w:tc>
          <w:tcPr>
            <w:tcW w:w="6030" w:type="dxa"/>
            <w:vAlign w:val="center"/>
          </w:tcPr>
          <w:p w14:paraId="6ABA7D8C" w14:textId="7AB9F6EB" w:rsidR="000847BE" w:rsidRPr="000602FD" w:rsidRDefault="000847BE" w:rsidP="003437BC">
            <w:pPr>
              <w:pStyle w:val="TabelleStandard"/>
              <w:rPr>
                <w:lang w:val="en-US"/>
              </w:rPr>
            </w:pPr>
            <w:r w:rsidRPr="000602FD">
              <w:rPr>
                <w:lang w:val="en-US"/>
              </w:rPr>
              <w:fldChar w:fldCharType="begin"/>
            </w:r>
            <w:r w:rsidRPr="000602FD">
              <w:rPr>
                <w:lang w:val="en-US"/>
              </w:rPr>
              <w:instrText xml:space="preserve"> CREATEDATE  \@ "dd.MM.yy"  \* MERGEFORMAT </w:instrText>
            </w:r>
            <w:r w:rsidRPr="000602FD">
              <w:rPr>
                <w:lang w:val="en-US"/>
              </w:rPr>
              <w:fldChar w:fldCharType="separate"/>
            </w:r>
            <w:r w:rsidR="0019074F">
              <w:rPr>
                <w:noProof/>
                <w:lang w:val="en-US"/>
              </w:rPr>
              <w:t>04.03.2019</w:t>
            </w:r>
            <w:r w:rsidRPr="000602FD">
              <w:rPr>
                <w:lang w:val="en-US"/>
              </w:rPr>
              <w:fldChar w:fldCharType="end"/>
            </w:r>
          </w:p>
        </w:tc>
        <w:tc>
          <w:tcPr>
            <w:tcW w:w="304" w:type="dxa"/>
            <w:tcBorders>
              <w:left w:val="nil"/>
              <w:right w:val="single" w:sz="4" w:space="0" w:color="auto"/>
            </w:tcBorders>
            <w:vAlign w:val="center"/>
          </w:tcPr>
          <w:p w14:paraId="0F6F5108" w14:textId="77777777" w:rsidR="000847BE" w:rsidRPr="000602FD" w:rsidRDefault="000847BE">
            <w:pPr>
              <w:pStyle w:val="TabelleStandard"/>
              <w:rPr>
                <w:lang w:val="en-US"/>
              </w:rPr>
            </w:pPr>
          </w:p>
        </w:tc>
      </w:tr>
      <w:tr w:rsidR="000847BE" w:rsidRPr="000602FD" w14:paraId="4CBA2694" w14:textId="77777777">
        <w:trPr>
          <w:cantSplit/>
          <w:trHeight w:val="285"/>
        </w:trPr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14:paraId="3F3CDD35" w14:textId="77777777" w:rsidR="000847BE" w:rsidRPr="000602FD" w:rsidRDefault="000847BE">
            <w:pPr>
              <w:pStyle w:val="TabelleStandard"/>
              <w:rPr>
                <w:lang w:val="en-US"/>
              </w:rPr>
            </w:pPr>
          </w:p>
        </w:tc>
        <w:tc>
          <w:tcPr>
            <w:tcW w:w="2070" w:type="dxa"/>
            <w:vAlign w:val="center"/>
          </w:tcPr>
          <w:p w14:paraId="1CFF1C6A" w14:textId="77777777" w:rsidR="000847BE" w:rsidRPr="000602FD" w:rsidRDefault="000847BE">
            <w:pPr>
              <w:pStyle w:val="TabelleStandard"/>
              <w:rPr>
                <w:lang w:val="en-US"/>
              </w:rPr>
            </w:pPr>
            <w:r w:rsidRPr="000602FD">
              <w:rPr>
                <w:lang w:val="en-US"/>
              </w:rPr>
              <w:t>Protection class:</w:t>
            </w:r>
          </w:p>
        </w:tc>
        <w:tc>
          <w:tcPr>
            <w:tcW w:w="6030" w:type="dxa"/>
            <w:vAlign w:val="center"/>
          </w:tcPr>
          <w:p w14:paraId="01F1C00A" w14:textId="77777777" w:rsidR="000847BE" w:rsidRPr="000602FD" w:rsidRDefault="000847BE">
            <w:pPr>
              <w:pStyle w:val="TabelleStandard"/>
              <w:rPr>
                <w:lang w:val="en-US"/>
              </w:rPr>
            </w:pPr>
            <w:r w:rsidRPr="000602FD">
              <w:rPr>
                <w:lang w:val="en-US"/>
              </w:rPr>
              <w:t>"For internal use only"</w:t>
            </w:r>
          </w:p>
        </w:tc>
        <w:tc>
          <w:tcPr>
            <w:tcW w:w="304" w:type="dxa"/>
            <w:tcBorders>
              <w:left w:val="nil"/>
              <w:right w:val="single" w:sz="4" w:space="0" w:color="auto"/>
            </w:tcBorders>
            <w:vAlign w:val="center"/>
          </w:tcPr>
          <w:p w14:paraId="3260F595" w14:textId="77777777" w:rsidR="000847BE" w:rsidRPr="000602FD" w:rsidRDefault="000847BE">
            <w:pPr>
              <w:pStyle w:val="TabelleStandard"/>
              <w:rPr>
                <w:lang w:val="en-US"/>
              </w:rPr>
            </w:pPr>
          </w:p>
        </w:tc>
      </w:tr>
      <w:tr w:rsidR="000847BE" w:rsidRPr="000602FD" w14:paraId="305CAA23" w14:textId="77777777">
        <w:trPr>
          <w:cantSplit/>
        </w:trPr>
        <w:tc>
          <w:tcPr>
            <w:tcW w:w="9265" w:type="dxa"/>
            <w:gridSpan w:val="4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66D741" w14:textId="77777777" w:rsidR="000847BE" w:rsidRPr="000602FD" w:rsidRDefault="000847BE" w:rsidP="00642BAB">
            <w:pPr>
              <w:widowControl w:val="0"/>
              <w:spacing w:before="120" w:line="24" w:lineRule="atLeast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6DF7CC2A" w14:textId="77777777" w:rsidR="000847BE" w:rsidRPr="000602FD" w:rsidRDefault="000847BE">
      <w:pPr>
        <w:pStyle w:val="Text"/>
        <w:rPr>
          <w:rStyle w:val="TextZchn"/>
          <w:lang w:val="en-US"/>
        </w:rPr>
      </w:pPr>
    </w:p>
    <w:p w14:paraId="7097092E" w14:textId="77777777" w:rsidR="000847BE" w:rsidRPr="000602FD" w:rsidRDefault="000847BE">
      <w:pPr>
        <w:pStyle w:val="berschrift1noIndex"/>
        <w:rPr>
          <w:lang w:val="en-US"/>
        </w:rPr>
      </w:pPr>
      <w:r w:rsidRPr="000602FD">
        <w:rPr>
          <w:lang w:val="en-US"/>
        </w:rPr>
        <w:t>Document history</w:t>
      </w:r>
    </w:p>
    <w:tbl>
      <w:tblPr>
        <w:tblW w:w="9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1495"/>
        <w:gridCol w:w="1437"/>
        <w:gridCol w:w="5344"/>
      </w:tblGrid>
      <w:tr w:rsidR="000847BE" w:rsidRPr="000602FD" w14:paraId="06C0E8F4" w14:textId="77777777" w:rsidTr="0019074F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482B8F" w14:textId="77777777" w:rsidR="000847BE" w:rsidRPr="000602FD" w:rsidRDefault="000847BE">
            <w:pPr>
              <w:pStyle w:val="Tabelleberschrift"/>
              <w:spacing w:line="20" w:lineRule="atLeast"/>
              <w:rPr>
                <w:lang w:val="en-US"/>
              </w:rPr>
            </w:pPr>
            <w:r w:rsidRPr="000602FD">
              <w:rPr>
                <w:lang w:val="en-US"/>
              </w:rPr>
              <w:t>Version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BC04EA" w14:textId="77777777" w:rsidR="000847BE" w:rsidRPr="000602FD" w:rsidRDefault="000847BE">
            <w:pPr>
              <w:pStyle w:val="Tabelleberschrift"/>
              <w:spacing w:line="20" w:lineRule="atLeast"/>
              <w:rPr>
                <w:lang w:val="en-US"/>
              </w:rPr>
            </w:pPr>
            <w:r w:rsidRPr="000602FD">
              <w:rPr>
                <w:lang w:val="en-US"/>
              </w:rPr>
              <w:t>Date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153124" w14:textId="77777777" w:rsidR="000847BE" w:rsidRPr="000602FD" w:rsidRDefault="000847BE">
            <w:pPr>
              <w:pStyle w:val="Tabelleberschrift"/>
              <w:spacing w:line="20" w:lineRule="atLeast"/>
              <w:rPr>
                <w:lang w:val="en-US"/>
              </w:rPr>
            </w:pPr>
            <w:r w:rsidRPr="000602FD">
              <w:rPr>
                <w:lang w:val="en-US"/>
              </w:rPr>
              <w:t>Author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0B0B65" w14:textId="77777777" w:rsidR="000847BE" w:rsidRPr="000602FD" w:rsidRDefault="000847BE">
            <w:pPr>
              <w:pStyle w:val="Tabelleberschrift"/>
              <w:spacing w:line="20" w:lineRule="atLeast"/>
              <w:rPr>
                <w:lang w:val="en-US"/>
              </w:rPr>
            </w:pPr>
            <w:r w:rsidRPr="000602FD">
              <w:rPr>
                <w:lang w:val="en-US"/>
              </w:rPr>
              <w:t>Comment / Change</w:t>
            </w:r>
          </w:p>
        </w:tc>
      </w:tr>
      <w:tr w:rsidR="000847BE" w:rsidRPr="000602FD" w14:paraId="321BE11D" w14:textId="77777777" w:rsidTr="0019074F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58227" w14:textId="77777777" w:rsidR="000847BE" w:rsidRPr="000602FD" w:rsidRDefault="000847BE" w:rsidP="0019074F">
            <w:pPr>
              <w:pStyle w:val="TabelleStandard"/>
              <w:jc w:val="both"/>
              <w:rPr>
                <w:lang w:val="en-US"/>
              </w:rPr>
            </w:pPr>
            <w:r w:rsidRPr="000602FD">
              <w:rPr>
                <w:lang w:val="en-US"/>
              </w:rPr>
              <w:t>0.1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DDC6" w14:textId="76DF9156" w:rsidR="000847BE" w:rsidRPr="000602FD" w:rsidRDefault="0019074F" w:rsidP="0019074F">
            <w:pPr>
              <w:pStyle w:val="TabelleStandard"/>
              <w:jc w:val="both"/>
              <w:rPr>
                <w:lang w:val="en-US"/>
              </w:rPr>
            </w:pPr>
            <w:r>
              <w:rPr>
                <w:lang w:val="en-US"/>
              </w:rPr>
              <w:t>04.03.2019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B2F9" w14:textId="18797BE2" w:rsidR="000847BE" w:rsidRPr="000602FD" w:rsidRDefault="0019074F" w:rsidP="0019074F">
            <w:pPr>
              <w:pStyle w:val="TabelleStandard"/>
              <w:jc w:val="both"/>
              <w:rPr>
                <w:lang w:val="en-US"/>
              </w:rPr>
            </w:pPr>
            <w:r>
              <w:rPr>
                <w:lang w:val="en-US"/>
              </w:rPr>
              <w:t>Jun Huang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BD38" w14:textId="67ACAC32" w:rsidR="000847BE" w:rsidRPr="000602FD" w:rsidRDefault="00DC144F" w:rsidP="0019074F">
            <w:pPr>
              <w:pStyle w:val="TabelleStandard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Added some content for </w:t>
            </w:r>
            <w:r w:rsidR="0075469E">
              <w:rPr>
                <w:lang w:val="en-US"/>
              </w:rPr>
              <w:t xml:space="preserve">sections “Background/Project Purpose”, “Goals”, </w:t>
            </w:r>
            <w:r w:rsidR="00B5125B">
              <w:rPr>
                <w:lang w:val="en-US"/>
              </w:rPr>
              <w:t>“Project Product Description”, “Delivery Units”, “Project Success Criteria”, “High-level Risks”, “Key Stakeholders”, and “Annex”.</w:t>
            </w:r>
            <w:r w:rsidR="001C1B5C">
              <w:rPr>
                <w:lang w:val="en-US"/>
              </w:rPr>
              <w:t xml:space="preserve"> Added Project Logo.</w:t>
            </w:r>
          </w:p>
        </w:tc>
      </w:tr>
      <w:tr w:rsidR="000847BE" w:rsidRPr="000602FD" w14:paraId="678E5418" w14:textId="77777777" w:rsidTr="0019074F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F238" w14:textId="4ED5A72B" w:rsidR="000847BE" w:rsidRPr="000602FD" w:rsidRDefault="00C912AE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42A2" w14:textId="6945F580" w:rsidR="000847BE" w:rsidRPr="000602FD" w:rsidRDefault="00C912AE">
            <w:pPr>
              <w:rPr>
                <w:lang w:val="en-US"/>
              </w:rPr>
            </w:pPr>
            <w:r>
              <w:rPr>
                <w:lang w:val="en-US"/>
              </w:rPr>
              <w:t>07.03.2019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1718" w14:textId="1F8F7027" w:rsidR="000847BE" w:rsidRPr="000602FD" w:rsidRDefault="00C912AE">
            <w:pPr>
              <w:rPr>
                <w:lang w:val="en-US"/>
              </w:rPr>
            </w:pPr>
            <w:r>
              <w:rPr>
                <w:lang w:val="en-US"/>
              </w:rPr>
              <w:t>Jun Huang, Andy Lu, Mitchell Yee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D02F" w14:textId="7A4C8C70" w:rsidR="000847BE" w:rsidRPr="000602FD" w:rsidRDefault="00801DB1">
            <w:pPr>
              <w:rPr>
                <w:lang w:val="en-US"/>
              </w:rPr>
            </w:pPr>
            <w:r>
              <w:rPr>
                <w:lang w:val="en-US"/>
              </w:rPr>
              <w:t>Removed sections “Annex (Glossary and Abbreviations)”, “Project Budget (Overview)”.</w:t>
            </w:r>
            <w:r w:rsidR="008508CE">
              <w:rPr>
                <w:lang w:val="en-US"/>
              </w:rPr>
              <w:t xml:space="preserve"> Revised some sections.</w:t>
            </w:r>
          </w:p>
        </w:tc>
      </w:tr>
      <w:tr w:rsidR="000847BE" w:rsidRPr="000602FD" w14:paraId="5C35505B" w14:textId="77777777" w:rsidTr="0019074F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FF53" w14:textId="22A2206D" w:rsidR="000847BE" w:rsidRPr="000602FD" w:rsidRDefault="00F00081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0</w:t>
            </w:r>
            <w:r>
              <w:rPr>
                <w:lang w:val="en-US" w:eastAsia="ja-JP"/>
              </w:rPr>
              <w:t>.3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EE7D" w14:textId="31C4A6F9" w:rsidR="000847BE" w:rsidRPr="000602FD" w:rsidRDefault="00F00081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07</w:t>
            </w:r>
            <w:r w:rsidR="003B1706">
              <w:rPr>
                <w:lang w:val="en-US" w:eastAsia="ja-JP"/>
              </w:rPr>
              <w:t>.</w:t>
            </w:r>
            <w:r>
              <w:rPr>
                <w:lang w:val="en-US" w:eastAsia="ja-JP"/>
              </w:rPr>
              <w:t>03</w:t>
            </w:r>
            <w:r w:rsidR="003B1706">
              <w:rPr>
                <w:lang w:val="en-US" w:eastAsia="ja-JP"/>
              </w:rPr>
              <w:t>.</w:t>
            </w:r>
            <w:r>
              <w:rPr>
                <w:lang w:val="en-US" w:eastAsia="ja-JP"/>
              </w:rPr>
              <w:t>2019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1B5C" w14:textId="3E549F22" w:rsidR="000847BE" w:rsidRPr="000602FD" w:rsidRDefault="00F00081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M</w:t>
            </w:r>
            <w:r>
              <w:rPr>
                <w:lang w:val="en-US" w:eastAsia="ja-JP"/>
              </w:rPr>
              <w:t>itchell Yee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6C45" w14:textId="001FEFA7" w:rsidR="000847BE" w:rsidRPr="000602FD" w:rsidRDefault="00F00081">
            <w:pPr>
              <w:rPr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E</w:t>
            </w:r>
            <w:r>
              <w:rPr>
                <w:lang w:val="en-US" w:eastAsia="ja-JP"/>
              </w:rPr>
              <w:t>dit</w:t>
            </w:r>
            <w:r w:rsidR="006B61A5">
              <w:rPr>
                <w:lang w:val="en-US" w:eastAsia="ja-JP"/>
              </w:rPr>
              <w:t>ed</w:t>
            </w:r>
            <w:r>
              <w:rPr>
                <w:lang w:val="en-US" w:eastAsia="ja-JP"/>
              </w:rPr>
              <w:t xml:space="preserve"> </w:t>
            </w:r>
            <w:r w:rsidR="00FD7AEC">
              <w:rPr>
                <w:lang w:val="en-US" w:eastAsia="ja-JP"/>
              </w:rPr>
              <w:t>“</w:t>
            </w:r>
            <w:r>
              <w:rPr>
                <w:lang w:val="en-US" w:eastAsia="ja-JP"/>
              </w:rPr>
              <w:t>Product Scope Description</w:t>
            </w:r>
            <w:r w:rsidR="00FD7AEC">
              <w:rPr>
                <w:lang w:val="en-US" w:eastAsia="ja-JP"/>
              </w:rPr>
              <w:t>”</w:t>
            </w:r>
            <w:r>
              <w:rPr>
                <w:lang w:val="en-US" w:eastAsia="ja-JP"/>
              </w:rPr>
              <w:t xml:space="preserve">, </w:t>
            </w:r>
            <w:r w:rsidR="00FD7AEC">
              <w:rPr>
                <w:lang w:val="en-US" w:eastAsia="ja-JP"/>
              </w:rPr>
              <w:t>“</w:t>
            </w:r>
            <w:r>
              <w:rPr>
                <w:lang w:val="en-US" w:eastAsia="ja-JP"/>
              </w:rPr>
              <w:t>Technical Requirements</w:t>
            </w:r>
            <w:r w:rsidR="00FD7AEC">
              <w:rPr>
                <w:lang w:val="en-US" w:eastAsia="ja-JP"/>
              </w:rPr>
              <w:t>”</w:t>
            </w:r>
            <w:r>
              <w:rPr>
                <w:lang w:val="en-US" w:eastAsia="ja-JP"/>
              </w:rPr>
              <w:t xml:space="preserve"> and </w:t>
            </w:r>
            <w:r w:rsidR="00FD7AEC">
              <w:rPr>
                <w:lang w:val="en-US" w:eastAsia="ja-JP"/>
              </w:rPr>
              <w:t>“</w:t>
            </w:r>
            <w:r>
              <w:rPr>
                <w:lang w:val="en-US" w:eastAsia="ja-JP"/>
              </w:rPr>
              <w:t>Limits and Exclusions</w:t>
            </w:r>
            <w:r w:rsidR="00FD7AEC">
              <w:rPr>
                <w:lang w:val="en-US" w:eastAsia="ja-JP"/>
              </w:rPr>
              <w:t>”</w:t>
            </w:r>
            <w:r>
              <w:rPr>
                <w:lang w:val="en-US" w:eastAsia="ja-JP"/>
              </w:rPr>
              <w:t>.</w:t>
            </w:r>
          </w:p>
        </w:tc>
      </w:tr>
      <w:tr w:rsidR="00276042" w:rsidRPr="000602FD" w14:paraId="71D6473A" w14:textId="77777777" w:rsidTr="0019074F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D9EC" w14:textId="10A9530A" w:rsidR="00276042" w:rsidRPr="00276042" w:rsidRDefault="00276042">
            <w:pPr>
              <w:rPr>
                <w:lang w:eastAsia="ja-JP"/>
              </w:rPr>
            </w:pPr>
            <w:r>
              <w:rPr>
                <w:lang w:eastAsia="ja-JP"/>
              </w:rPr>
              <w:t>0.4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2BE4" w14:textId="2BFC72D5" w:rsidR="00276042" w:rsidRDefault="00276042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08</w:t>
            </w:r>
            <w:r w:rsidR="003B1706">
              <w:rPr>
                <w:lang w:val="en-US" w:eastAsia="ja-JP"/>
              </w:rPr>
              <w:t>.</w:t>
            </w:r>
            <w:r>
              <w:rPr>
                <w:lang w:val="en-US" w:eastAsia="ja-JP"/>
              </w:rPr>
              <w:t>03</w:t>
            </w:r>
            <w:r w:rsidR="003B1706">
              <w:rPr>
                <w:lang w:val="en-US" w:eastAsia="ja-JP"/>
              </w:rPr>
              <w:t>.</w:t>
            </w:r>
            <w:r>
              <w:rPr>
                <w:lang w:val="en-US" w:eastAsia="ja-JP"/>
              </w:rPr>
              <w:t>2019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BF04" w14:textId="2F852794" w:rsidR="00276042" w:rsidRDefault="00276042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Jun Huang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D998" w14:textId="07EDA104" w:rsidR="00276042" w:rsidRDefault="00727DCB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Revised sections “Product Scope Description” and “Project Success Criteria”.</w:t>
            </w:r>
            <w:r w:rsidR="00467B5D">
              <w:rPr>
                <w:lang w:val="en-US" w:eastAsia="ja-JP"/>
              </w:rPr>
              <w:t xml:space="preserve"> Fixed date format inconsistency.</w:t>
            </w:r>
          </w:p>
        </w:tc>
      </w:tr>
      <w:tr w:rsidR="00DB4A6F" w:rsidRPr="000602FD" w14:paraId="13BAA29F" w14:textId="77777777" w:rsidTr="0019074F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0D85" w14:textId="7224F25A" w:rsidR="00DB4A6F" w:rsidRDefault="00DB4A6F">
            <w:pPr>
              <w:rPr>
                <w:lang w:eastAsia="ja-JP"/>
              </w:rPr>
            </w:pPr>
            <w:r>
              <w:rPr>
                <w:lang w:eastAsia="ja-JP"/>
              </w:rPr>
              <w:t>1.0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8786" w14:textId="420FE9B5" w:rsidR="00DB4A6F" w:rsidRDefault="00DB4A6F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08.03.2019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0236" w14:textId="3186CCF8" w:rsidR="00DB4A6F" w:rsidRDefault="00DB4A6F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Jun Huang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A5FE" w14:textId="066E9E2E" w:rsidR="00DB4A6F" w:rsidRDefault="00DB4A6F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Same as v0.4 but it’s released</w:t>
            </w:r>
          </w:p>
        </w:tc>
      </w:tr>
    </w:tbl>
    <w:p w14:paraId="0458A33B" w14:textId="77777777" w:rsidR="000847BE" w:rsidRPr="000602FD" w:rsidRDefault="000847BE">
      <w:pPr>
        <w:pStyle w:val="Text"/>
        <w:rPr>
          <w:lang w:val="en-US"/>
        </w:rPr>
      </w:pPr>
    </w:p>
    <w:p w14:paraId="4C9958BC" w14:textId="376C800E" w:rsidR="000847BE" w:rsidRPr="000602FD" w:rsidRDefault="000847BE" w:rsidP="00642BAB">
      <w:pPr>
        <w:pStyle w:val="Anleitung"/>
        <w:rPr>
          <w:lang w:val="en-US"/>
        </w:rPr>
      </w:pPr>
      <w:r w:rsidRPr="000602FD">
        <w:rPr>
          <w:lang w:val="en-US"/>
        </w:rPr>
        <w:br w:type="page"/>
      </w:r>
    </w:p>
    <w:p w14:paraId="31EE015C" w14:textId="77777777" w:rsidR="000847BE" w:rsidRPr="000602FD" w:rsidRDefault="000847BE">
      <w:pPr>
        <w:tabs>
          <w:tab w:val="right" w:pos="9072"/>
        </w:tabs>
        <w:rPr>
          <w:b/>
          <w:bCs/>
          <w:lang w:val="en-US"/>
        </w:rPr>
      </w:pPr>
      <w:r w:rsidRPr="000602FD">
        <w:rPr>
          <w:lang w:val="en-US"/>
        </w:rPr>
        <w:lastRenderedPageBreak/>
        <w:tab/>
      </w:r>
      <w:r w:rsidRPr="000602FD">
        <w:rPr>
          <w:b/>
          <w:bCs/>
          <w:lang w:val="en-US"/>
        </w:rPr>
        <w:t>Page</w:t>
      </w:r>
    </w:p>
    <w:p w14:paraId="7F4DBA33" w14:textId="064999D4" w:rsidR="00727DCB" w:rsidRDefault="000847B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napToGrid/>
          <w:lang w:val="en-US" w:eastAsia="zh-CN"/>
        </w:rPr>
      </w:pPr>
      <w:r w:rsidRPr="000602FD">
        <w:rPr>
          <w:caps/>
          <w:lang w:val="en-US"/>
        </w:rPr>
        <w:fldChar w:fldCharType="begin"/>
      </w:r>
      <w:r w:rsidRPr="000602FD">
        <w:rPr>
          <w:caps/>
          <w:lang w:val="en-US"/>
        </w:rPr>
        <w:instrText xml:space="preserve"> TOC \o "1-3" \h \z \u </w:instrText>
      </w:r>
      <w:r w:rsidRPr="000602FD">
        <w:rPr>
          <w:caps/>
          <w:lang w:val="en-US"/>
        </w:rPr>
        <w:fldChar w:fldCharType="separate"/>
      </w:r>
      <w:hyperlink w:anchor="_Toc2952558" w:history="1">
        <w:r w:rsidR="00727DCB" w:rsidRPr="009C553F">
          <w:rPr>
            <w:rStyle w:val="Hyperlink"/>
            <w:noProof/>
            <w:lang w:val="en-US"/>
          </w:rPr>
          <w:t>1</w:t>
        </w:r>
        <w:r w:rsidR="00727DCB">
          <w:rPr>
            <w:rFonts w:asciiTheme="minorHAnsi" w:eastAsiaTheme="minorEastAsia" w:hAnsiTheme="minorHAnsi" w:cstheme="minorBidi"/>
            <w:b w:val="0"/>
            <w:bCs w:val="0"/>
            <w:noProof/>
            <w:snapToGrid/>
            <w:lang w:val="en-US" w:eastAsia="zh-CN"/>
          </w:rPr>
          <w:tab/>
        </w:r>
        <w:r w:rsidR="00727DCB" w:rsidRPr="009C553F">
          <w:rPr>
            <w:rStyle w:val="Hyperlink"/>
            <w:noProof/>
            <w:lang w:val="en-US"/>
          </w:rPr>
          <w:t>Background/Project Purpose</w:t>
        </w:r>
        <w:r w:rsidR="00727DCB">
          <w:rPr>
            <w:noProof/>
            <w:webHidden/>
          </w:rPr>
          <w:tab/>
        </w:r>
        <w:r w:rsidR="00727DCB">
          <w:rPr>
            <w:noProof/>
            <w:webHidden/>
          </w:rPr>
          <w:fldChar w:fldCharType="begin"/>
        </w:r>
        <w:r w:rsidR="00727DCB">
          <w:rPr>
            <w:noProof/>
            <w:webHidden/>
          </w:rPr>
          <w:instrText xml:space="preserve"> PAGEREF _Toc2952558 \h </w:instrText>
        </w:r>
        <w:r w:rsidR="00727DCB">
          <w:rPr>
            <w:noProof/>
            <w:webHidden/>
          </w:rPr>
        </w:r>
        <w:r w:rsidR="00727DCB">
          <w:rPr>
            <w:noProof/>
            <w:webHidden/>
          </w:rPr>
          <w:fldChar w:fldCharType="separate"/>
        </w:r>
        <w:r w:rsidR="00727DCB">
          <w:rPr>
            <w:noProof/>
            <w:webHidden/>
          </w:rPr>
          <w:t>4</w:t>
        </w:r>
        <w:r w:rsidR="00727DCB">
          <w:rPr>
            <w:noProof/>
            <w:webHidden/>
          </w:rPr>
          <w:fldChar w:fldCharType="end"/>
        </w:r>
      </w:hyperlink>
    </w:p>
    <w:p w14:paraId="63ED3E4C" w14:textId="249B30B9" w:rsidR="00727DCB" w:rsidRDefault="0068460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napToGrid/>
          <w:lang w:val="en-US" w:eastAsia="zh-CN"/>
        </w:rPr>
      </w:pPr>
      <w:hyperlink w:anchor="_Toc2952559" w:history="1">
        <w:r w:rsidR="00727DCB" w:rsidRPr="009C553F">
          <w:rPr>
            <w:rStyle w:val="Hyperlink"/>
            <w:noProof/>
            <w:lang w:val="en-US"/>
          </w:rPr>
          <w:t>2</w:t>
        </w:r>
        <w:r w:rsidR="00727DCB">
          <w:rPr>
            <w:rFonts w:asciiTheme="minorHAnsi" w:eastAsiaTheme="minorEastAsia" w:hAnsiTheme="minorHAnsi" w:cstheme="minorBidi"/>
            <w:b w:val="0"/>
            <w:bCs w:val="0"/>
            <w:noProof/>
            <w:snapToGrid/>
            <w:lang w:val="en-US" w:eastAsia="zh-CN"/>
          </w:rPr>
          <w:tab/>
        </w:r>
        <w:r w:rsidR="00727DCB" w:rsidRPr="009C553F">
          <w:rPr>
            <w:rStyle w:val="Hyperlink"/>
            <w:noProof/>
            <w:lang w:val="en-US"/>
          </w:rPr>
          <w:t>Goals</w:t>
        </w:r>
        <w:r w:rsidR="00727DCB">
          <w:rPr>
            <w:noProof/>
            <w:webHidden/>
          </w:rPr>
          <w:tab/>
        </w:r>
        <w:r w:rsidR="00727DCB">
          <w:rPr>
            <w:noProof/>
            <w:webHidden/>
          </w:rPr>
          <w:fldChar w:fldCharType="begin"/>
        </w:r>
        <w:r w:rsidR="00727DCB">
          <w:rPr>
            <w:noProof/>
            <w:webHidden/>
          </w:rPr>
          <w:instrText xml:space="preserve"> PAGEREF _Toc2952559 \h </w:instrText>
        </w:r>
        <w:r w:rsidR="00727DCB">
          <w:rPr>
            <w:noProof/>
            <w:webHidden/>
          </w:rPr>
        </w:r>
        <w:r w:rsidR="00727DCB">
          <w:rPr>
            <w:noProof/>
            <w:webHidden/>
          </w:rPr>
          <w:fldChar w:fldCharType="separate"/>
        </w:r>
        <w:r w:rsidR="00727DCB">
          <w:rPr>
            <w:noProof/>
            <w:webHidden/>
          </w:rPr>
          <w:t>4</w:t>
        </w:r>
        <w:r w:rsidR="00727DCB">
          <w:rPr>
            <w:noProof/>
            <w:webHidden/>
          </w:rPr>
          <w:fldChar w:fldCharType="end"/>
        </w:r>
      </w:hyperlink>
    </w:p>
    <w:p w14:paraId="1F7BC88C" w14:textId="0BED9BE0" w:rsidR="00727DCB" w:rsidRDefault="00684608">
      <w:pPr>
        <w:pStyle w:val="TOC2"/>
        <w:tabs>
          <w:tab w:val="left" w:pos="800"/>
          <w:tab w:val="right" w:leader="dot" w:pos="9073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 w:eastAsia="zh-CN"/>
        </w:rPr>
      </w:pPr>
      <w:hyperlink w:anchor="_Toc2952560" w:history="1">
        <w:r w:rsidR="00727DCB" w:rsidRPr="009C553F">
          <w:rPr>
            <w:rStyle w:val="Hyperlink"/>
            <w:noProof/>
            <w:lang w:val="en-US"/>
          </w:rPr>
          <w:t>2.1</w:t>
        </w:r>
        <w:r w:rsidR="00727DCB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en-US" w:eastAsia="zh-CN"/>
          </w:rPr>
          <w:tab/>
        </w:r>
        <w:r w:rsidR="00727DCB" w:rsidRPr="009C553F">
          <w:rPr>
            <w:rStyle w:val="Hyperlink"/>
            <w:noProof/>
            <w:lang w:val="en-US"/>
          </w:rPr>
          <w:t>Goals</w:t>
        </w:r>
        <w:r w:rsidR="00727DCB">
          <w:rPr>
            <w:noProof/>
            <w:webHidden/>
          </w:rPr>
          <w:tab/>
        </w:r>
        <w:r w:rsidR="00727DCB">
          <w:rPr>
            <w:noProof/>
            <w:webHidden/>
          </w:rPr>
          <w:fldChar w:fldCharType="begin"/>
        </w:r>
        <w:r w:rsidR="00727DCB">
          <w:rPr>
            <w:noProof/>
            <w:webHidden/>
          </w:rPr>
          <w:instrText xml:space="preserve"> PAGEREF _Toc2952560 \h </w:instrText>
        </w:r>
        <w:r w:rsidR="00727DCB">
          <w:rPr>
            <w:noProof/>
            <w:webHidden/>
          </w:rPr>
        </w:r>
        <w:r w:rsidR="00727DCB">
          <w:rPr>
            <w:noProof/>
            <w:webHidden/>
          </w:rPr>
          <w:fldChar w:fldCharType="separate"/>
        </w:r>
        <w:r w:rsidR="00727DCB">
          <w:rPr>
            <w:noProof/>
            <w:webHidden/>
          </w:rPr>
          <w:t>4</w:t>
        </w:r>
        <w:r w:rsidR="00727DCB">
          <w:rPr>
            <w:noProof/>
            <w:webHidden/>
          </w:rPr>
          <w:fldChar w:fldCharType="end"/>
        </w:r>
      </w:hyperlink>
    </w:p>
    <w:p w14:paraId="6AC95BA7" w14:textId="2239A27B" w:rsidR="00727DCB" w:rsidRDefault="00684608">
      <w:pPr>
        <w:pStyle w:val="TOC2"/>
        <w:tabs>
          <w:tab w:val="left" w:pos="800"/>
          <w:tab w:val="right" w:leader="dot" w:pos="9073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 w:eastAsia="zh-CN"/>
        </w:rPr>
      </w:pPr>
      <w:hyperlink w:anchor="_Toc2952561" w:history="1">
        <w:r w:rsidR="00727DCB" w:rsidRPr="009C553F">
          <w:rPr>
            <w:rStyle w:val="Hyperlink"/>
            <w:noProof/>
            <w:lang w:val="en-US"/>
          </w:rPr>
          <w:t>2.2</w:t>
        </w:r>
        <w:r w:rsidR="00727DCB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en-US" w:eastAsia="zh-CN"/>
          </w:rPr>
          <w:tab/>
        </w:r>
        <w:r w:rsidR="00727DCB" w:rsidRPr="009C553F">
          <w:rPr>
            <w:rStyle w:val="Hyperlink"/>
            <w:noProof/>
            <w:lang w:val="en-US"/>
          </w:rPr>
          <w:t>Milestones</w:t>
        </w:r>
        <w:r w:rsidR="00727DCB">
          <w:rPr>
            <w:noProof/>
            <w:webHidden/>
          </w:rPr>
          <w:tab/>
        </w:r>
        <w:r w:rsidR="00727DCB">
          <w:rPr>
            <w:noProof/>
            <w:webHidden/>
          </w:rPr>
          <w:fldChar w:fldCharType="begin"/>
        </w:r>
        <w:r w:rsidR="00727DCB">
          <w:rPr>
            <w:noProof/>
            <w:webHidden/>
          </w:rPr>
          <w:instrText xml:space="preserve"> PAGEREF _Toc2952561 \h </w:instrText>
        </w:r>
        <w:r w:rsidR="00727DCB">
          <w:rPr>
            <w:noProof/>
            <w:webHidden/>
          </w:rPr>
        </w:r>
        <w:r w:rsidR="00727DCB">
          <w:rPr>
            <w:noProof/>
            <w:webHidden/>
          </w:rPr>
          <w:fldChar w:fldCharType="separate"/>
        </w:r>
        <w:r w:rsidR="00727DCB">
          <w:rPr>
            <w:noProof/>
            <w:webHidden/>
          </w:rPr>
          <w:t>4</w:t>
        </w:r>
        <w:r w:rsidR="00727DCB">
          <w:rPr>
            <w:noProof/>
            <w:webHidden/>
          </w:rPr>
          <w:fldChar w:fldCharType="end"/>
        </w:r>
      </w:hyperlink>
    </w:p>
    <w:p w14:paraId="49CE09BB" w14:textId="7731FA2B" w:rsidR="00727DCB" w:rsidRDefault="0068460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napToGrid/>
          <w:lang w:val="en-US" w:eastAsia="zh-CN"/>
        </w:rPr>
      </w:pPr>
      <w:hyperlink w:anchor="_Toc2952562" w:history="1">
        <w:r w:rsidR="00727DCB" w:rsidRPr="009C553F">
          <w:rPr>
            <w:rStyle w:val="Hyperlink"/>
            <w:noProof/>
            <w:lang w:val="en-US"/>
          </w:rPr>
          <w:t>3</w:t>
        </w:r>
        <w:r w:rsidR="00727DCB">
          <w:rPr>
            <w:rFonts w:asciiTheme="minorHAnsi" w:eastAsiaTheme="minorEastAsia" w:hAnsiTheme="minorHAnsi" w:cstheme="minorBidi"/>
            <w:b w:val="0"/>
            <w:bCs w:val="0"/>
            <w:noProof/>
            <w:snapToGrid/>
            <w:lang w:val="en-US" w:eastAsia="zh-CN"/>
          </w:rPr>
          <w:tab/>
        </w:r>
        <w:r w:rsidR="00727DCB" w:rsidRPr="009C553F">
          <w:rPr>
            <w:rStyle w:val="Hyperlink"/>
            <w:noProof/>
            <w:lang w:val="en-US"/>
          </w:rPr>
          <w:t>Project Product Description</w:t>
        </w:r>
        <w:r w:rsidR="00727DCB">
          <w:rPr>
            <w:noProof/>
            <w:webHidden/>
          </w:rPr>
          <w:tab/>
        </w:r>
        <w:r w:rsidR="00727DCB">
          <w:rPr>
            <w:noProof/>
            <w:webHidden/>
          </w:rPr>
          <w:fldChar w:fldCharType="begin"/>
        </w:r>
        <w:r w:rsidR="00727DCB">
          <w:rPr>
            <w:noProof/>
            <w:webHidden/>
          </w:rPr>
          <w:instrText xml:space="preserve"> PAGEREF _Toc2952562 \h </w:instrText>
        </w:r>
        <w:r w:rsidR="00727DCB">
          <w:rPr>
            <w:noProof/>
            <w:webHidden/>
          </w:rPr>
        </w:r>
        <w:r w:rsidR="00727DCB">
          <w:rPr>
            <w:noProof/>
            <w:webHidden/>
          </w:rPr>
          <w:fldChar w:fldCharType="separate"/>
        </w:r>
        <w:r w:rsidR="00727DCB">
          <w:rPr>
            <w:noProof/>
            <w:webHidden/>
          </w:rPr>
          <w:t>5</w:t>
        </w:r>
        <w:r w:rsidR="00727DCB">
          <w:rPr>
            <w:noProof/>
            <w:webHidden/>
          </w:rPr>
          <w:fldChar w:fldCharType="end"/>
        </w:r>
      </w:hyperlink>
    </w:p>
    <w:p w14:paraId="005832B7" w14:textId="35C29E6F" w:rsidR="00727DCB" w:rsidRDefault="00684608">
      <w:pPr>
        <w:pStyle w:val="TOC2"/>
        <w:tabs>
          <w:tab w:val="left" w:pos="800"/>
          <w:tab w:val="right" w:leader="dot" w:pos="9073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 w:eastAsia="zh-CN"/>
        </w:rPr>
      </w:pPr>
      <w:hyperlink w:anchor="_Toc2952563" w:history="1">
        <w:r w:rsidR="00727DCB" w:rsidRPr="009C553F">
          <w:rPr>
            <w:rStyle w:val="Hyperlink"/>
            <w:noProof/>
            <w:lang w:val="en-US"/>
          </w:rPr>
          <w:t>3.1</w:t>
        </w:r>
        <w:r w:rsidR="00727DCB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en-US" w:eastAsia="zh-CN"/>
          </w:rPr>
          <w:tab/>
        </w:r>
        <w:r w:rsidR="00727DCB" w:rsidRPr="009C553F">
          <w:rPr>
            <w:rStyle w:val="Hyperlink"/>
            <w:noProof/>
            <w:lang w:val="en-US"/>
          </w:rPr>
          <w:t>Product Scope Description</w:t>
        </w:r>
        <w:r w:rsidR="00727DCB">
          <w:rPr>
            <w:noProof/>
            <w:webHidden/>
          </w:rPr>
          <w:tab/>
        </w:r>
        <w:r w:rsidR="00727DCB">
          <w:rPr>
            <w:noProof/>
            <w:webHidden/>
          </w:rPr>
          <w:fldChar w:fldCharType="begin"/>
        </w:r>
        <w:r w:rsidR="00727DCB">
          <w:rPr>
            <w:noProof/>
            <w:webHidden/>
          </w:rPr>
          <w:instrText xml:space="preserve"> PAGEREF _Toc2952563 \h </w:instrText>
        </w:r>
        <w:r w:rsidR="00727DCB">
          <w:rPr>
            <w:noProof/>
            <w:webHidden/>
          </w:rPr>
        </w:r>
        <w:r w:rsidR="00727DCB">
          <w:rPr>
            <w:noProof/>
            <w:webHidden/>
          </w:rPr>
          <w:fldChar w:fldCharType="separate"/>
        </w:r>
        <w:r w:rsidR="00727DCB">
          <w:rPr>
            <w:noProof/>
            <w:webHidden/>
          </w:rPr>
          <w:t>5</w:t>
        </w:r>
        <w:r w:rsidR="00727DCB">
          <w:rPr>
            <w:noProof/>
            <w:webHidden/>
          </w:rPr>
          <w:fldChar w:fldCharType="end"/>
        </w:r>
      </w:hyperlink>
    </w:p>
    <w:p w14:paraId="529E398C" w14:textId="51318FB4" w:rsidR="00727DCB" w:rsidRDefault="00684608">
      <w:pPr>
        <w:pStyle w:val="TOC2"/>
        <w:tabs>
          <w:tab w:val="left" w:pos="800"/>
          <w:tab w:val="right" w:leader="dot" w:pos="9073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 w:eastAsia="zh-CN"/>
        </w:rPr>
      </w:pPr>
      <w:hyperlink w:anchor="_Toc2952564" w:history="1">
        <w:r w:rsidR="00727DCB" w:rsidRPr="009C553F">
          <w:rPr>
            <w:rStyle w:val="Hyperlink"/>
            <w:noProof/>
            <w:lang w:val="en-US"/>
          </w:rPr>
          <w:t>3.2</w:t>
        </w:r>
        <w:r w:rsidR="00727DCB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en-US" w:eastAsia="zh-CN"/>
          </w:rPr>
          <w:tab/>
        </w:r>
        <w:r w:rsidR="00727DCB" w:rsidRPr="009C553F">
          <w:rPr>
            <w:rStyle w:val="Hyperlink"/>
            <w:noProof/>
            <w:lang w:val="en-US"/>
          </w:rPr>
          <w:t>Technical Requirements</w:t>
        </w:r>
        <w:r w:rsidR="00727DCB">
          <w:rPr>
            <w:noProof/>
            <w:webHidden/>
          </w:rPr>
          <w:tab/>
        </w:r>
        <w:r w:rsidR="00727DCB">
          <w:rPr>
            <w:noProof/>
            <w:webHidden/>
          </w:rPr>
          <w:fldChar w:fldCharType="begin"/>
        </w:r>
        <w:r w:rsidR="00727DCB">
          <w:rPr>
            <w:noProof/>
            <w:webHidden/>
          </w:rPr>
          <w:instrText xml:space="preserve"> PAGEREF _Toc2952564 \h </w:instrText>
        </w:r>
        <w:r w:rsidR="00727DCB">
          <w:rPr>
            <w:noProof/>
            <w:webHidden/>
          </w:rPr>
        </w:r>
        <w:r w:rsidR="00727DCB">
          <w:rPr>
            <w:noProof/>
            <w:webHidden/>
          </w:rPr>
          <w:fldChar w:fldCharType="separate"/>
        </w:r>
        <w:r w:rsidR="00727DCB">
          <w:rPr>
            <w:noProof/>
            <w:webHidden/>
          </w:rPr>
          <w:t>5</w:t>
        </w:r>
        <w:r w:rsidR="00727DCB">
          <w:rPr>
            <w:noProof/>
            <w:webHidden/>
          </w:rPr>
          <w:fldChar w:fldCharType="end"/>
        </w:r>
      </w:hyperlink>
    </w:p>
    <w:p w14:paraId="1B128A01" w14:textId="38B55BF6" w:rsidR="00727DCB" w:rsidRDefault="00684608">
      <w:pPr>
        <w:pStyle w:val="TOC2"/>
        <w:tabs>
          <w:tab w:val="left" w:pos="800"/>
          <w:tab w:val="right" w:leader="dot" w:pos="9073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 w:eastAsia="zh-CN"/>
        </w:rPr>
      </w:pPr>
      <w:hyperlink w:anchor="_Toc2952565" w:history="1">
        <w:r w:rsidR="00727DCB" w:rsidRPr="009C553F">
          <w:rPr>
            <w:rStyle w:val="Hyperlink"/>
            <w:noProof/>
            <w:lang w:val="en-US"/>
          </w:rPr>
          <w:t>3.3</w:t>
        </w:r>
        <w:r w:rsidR="00727DCB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en-US" w:eastAsia="zh-CN"/>
          </w:rPr>
          <w:tab/>
        </w:r>
        <w:r w:rsidR="00727DCB" w:rsidRPr="009C553F">
          <w:rPr>
            <w:rStyle w:val="Hyperlink"/>
            <w:noProof/>
            <w:lang w:val="en-US"/>
          </w:rPr>
          <w:t>Limits and Exclusions</w:t>
        </w:r>
        <w:r w:rsidR="00727DCB">
          <w:rPr>
            <w:noProof/>
            <w:webHidden/>
          </w:rPr>
          <w:tab/>
        </w:r>
        <w:r w:rsidR="00727DCB">
          <w:rPr>
            <w:noProof/>
            <w:webHidden/>
          </w:rPr>
          <w:fldChar w:fldCharType="begin"/>
        </w:r>
        <w:r w:rsidR="00727DCB">
          <w:rPr>
            <w:noProof/>
            <w:webHidden/>
          </w:rPr>
          <w:instrText xml:space="preserve"> PAGEREF _Toc2952565 \h </w:instrText>
        </w:r>
        <w:r w:rsidR="00727DCB">
          <w:rPr>
            <w:noProof/>
            <w:webHidden/>
          </w:rPr>
        </w:r>
        <w:r w:rsidR="00727DCB">
          <w:rPr>
            <w:noProof/>
            <w:webHidden/>
          </w:rPr>
          <w:fldChar w:fldCharType="separate"/>
        </w:r>
        <w:r w:rsidR="00727DCB">
          <w:rPr>
            <w:noProof/>
            <w:webHidden/>
          </w:rPr>
          <w:t>5</w:t>
        </w:r>
        <w:r w:rsidR="00727DCB">
          <w:rPr>
            <w:noProof/>
            <w:webHidden/>
          </w:rPr>
          <w:fldChar w:fldCharType="end"/>
        </w:r>
      </w:hyperlink>
    </w:p>
    <w:p w14:paraId="3144F792" w14:textId="71BB724D" w:rsidR="00727DCB" w:rsidRDefault="0068460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napToGrid/>
          <w:lang w:val="en-US" w:eastAsia="zh-CN"/>
        </w:rPr>
      </w:pPr>
      <w:hyperlink w:anchor="_Toc2952566" w:history="1">
        <w:r w:rsidR="00727DCB" w:rsidRPr="009C553F">
          <w:rPr>
            <w:rStyle w:val="Hyperlink"/>
            <w:noProof/>
            <w:lang w:val="en-US"/>
          </w:rPr>
          <w:t>4</w:t>
        </w:r>
        <w:r w:rsidR="00727DCB">
          <w:rPr>
            <w:rFonts w:asciiTheme="minorHAnsi" w:eastAsiaTheme="minorEastAsia" w:hAnsiTheme="minorHAnsi" w:cstheme="minorBidi"/>
            <w:b w:val="0"/>
            <w:bCs w:val="0"/>
            <w:noProof/>
            <w:snapToGrid/>
            <w:lang w:val="en-US" w:eastAsia="zh-CN"/>
          </w:rPr>
          <w:tab/>
        </w:r>
        <w:r w:rsidR="00727DCB" w:rsidRPr="009C553F">
          <w:rPr>
            <w:rStyle w:val="Hyperlink"/>
            <w:noProof/>
            <w:lang w:val="en-US"/>
          </w:rPr>
          <w:t>Delivery Units</w:t>
        </w:r>
        <w:r w:rsidR="00727DCB">
          <w:rPr>
            <w:noProof/>
            <w:webHidden/>
          </w:rPr>
          <w:tab/>
        </w:r>
        <w:r w:rsidR="00727DCB">
          <w:rPr>
            <w:noProof/>
            <w:webHidden/>
          </w:rPr>
          <w:fldChar w:fldCharType="begin"/>
        </w:r>
        <w:r w:rsidR="00727DCB">
          <w:rPr>
            <w:noProof/>
            <w:webHidden/>
          </w:rPr>
          <w:instrText xml:space="preserve"> PAGEREF _Toc2952566 \h </w:instrText>
        </w:r>
        <w:r w:rsidR="00727DCB">
          <w:rPr>
            <w:noProof/>
            <w:webHidden/>
          </w:rPr>
        </w:r>
        <w:r w:rsidR="00727DCB">
          <w:rPr>
            <w:noProof/>
            <w:webHidden/>
          </w:rPr>
          <w:fldChar w:fldCharType="separate"/>
        </w:r>
        <w:r w:rsidR="00727DCB">
          <w:rPr>
            <w:noProof/>
            <w:webHidden/>
          </w:rPr>
          <w:t>6</w:t>
        </w:r>
        <w:r w:rsidR="00727DCB">
          <w:rPr>
            <w:noProof/>
            <w:webHidden/>
          </w:rPr>
          <w:fldChar w:fldCharType="end"/>
        </w:r>
      </w:hyperlink>
    </w:p>
    <w:p w14:paraId="3DDA6026" w14:textId="53AF8217" w:rsidR="00727DCB" w:rsidRDefault="00684608">
      <w:pPr>
        <w:pStyle w:val="TOC2"/>
        <w:tabs>
          <w:tab w:val="left" w:pos="800"/>
          <w:tab w:val="right" w:leader="dot" w:pos="9073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 w:eastAsia="zh-CN"/>
        </w:rPr>
      </w:pPr>
      <w:hyperlink w:anchor="_Toc2952567" w:history="1">
        <w:r w:rsidR="00727DCB" w:rsidRPr="009C553F">
          <w:rPr>
            <w:rStyle w:val="Hyperlink"/>
            <w:noProof/>
            <w:lang w:val="en-US"/>
          </w:rPr>
          <w:t>4.1</w:t>
        </w:r>
        <w:r w:rsidR="00727DCB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en-US" w:eastAsia="zh-CN"/>
          </w:rPr>
          <w:tab/>
        </w:r>
        <w:r w:rsidR="00727DCB" w:rsidRPr="009C553F">
          <w:rPr>
            <w:rStyle w:val="Hyperlink"/>
            <w:noProof/>
            <w:lang w:val="en-US"/>
          </w:rPr>
          <w:t>Delivery Units/Services</w:t>
        </w:r>
        <w:r w:rsidR="00727DCB">
          <w:rPr>
            <w:noProof/>
            <w:webHidden/>
          </w:rPr>
          <w:tab/>
        </w:r>
        <w:r w:rsidR="00727DCB">
          <w:rPr>
            <w:noProof/>
            <w:webHidden/>
          </w:rPr>
          <w:fldChar w:fldCharType="begin"/>
        </w:r>
        <w:r w:rsidR="00727DCB">
          <w:rPr>
            <w:noProof/>
            <w:webHidden/>
          </w:rPr>
          <w:instrText xml:space="preserve"> PAGEREF _Toc2952567 \h </w:instrText>
        </w:r>
        <w:r w:rsidR="00727DCB">
          <w:rPr>
            <w:noProof/>
            <w:webHidden/>
          </w:rPr>
        </w:r>
        <w:r w:rsidR="00727DCB">
          <w:rPr>
            <w:noProof/>
            <w:webHidden/>
          </w:rPr>
          <w:fldChar w:fldCharType="separate"/>
        </w:r>
        <w:r w:rsidR="00727DCB">
          <w:rPr>
            <w:noProof/>
            <w:webHidden/>
          </w:rPr>
          <w:t>6</w:t>
        </w:r>
        <w:r w:rsidR="00727DCB">
          <w:rPr>
            <w:noProof/>
            <w:webHidden/>
          </w:rPr>
          <w:fldChar w:fldCharType="end"/>
        </w:r>
      </w:hyperlink>
    </w:p>
    <w:p w14:paraId="7DA76FE9" w14:textId="0A43F70A" w:rsidR="00727DCB" w:rsidRDefault="0068460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napToGrid/>
          <w:lang w:val="en-US" w:eastAsia="zh-CN"/>
        </w:rPr>
      </w:pPr>
      <w:hyperlink w:anchor="_Toc2952568" w:history="1">
        <w:r w:rsidR="00727DCB" w:rsidRPr="009C553F">
          <w:rPr>
            <w:rStyle w:val="Hyperlink"/>
            <w:noProof/>
            <w:lang w:val="en-US"/>
          </w:rPr>
          <w:t>5</w:t>
        </w:r>
        <w:r w:rsidR="00727DCB">
          <w:rPr>
            <w:rFonts w:asciiTheme="minorHAnsi" w:eastAsiaTheme="minorEastAsia" w:hAnsiTheme="minorHAnsi" w:cstheme="minorBidi"/>
            <w:b w:val="0"/>
            <w:bCs w:val="0"/>
            <w:noProof/>
            <w:snapToGrid/>
            <w:lang w:val="en-US" w:eastAsia="zh-CN"/>
          </w:rPr>
          <w:tab/>
        </w:r>
        <w:r w:rsidR="00727DCB" w:rsidRPr="009C553F">
          <w:rPr>
            <w:rStyle w:val="Hyperlink"/>
            <w:noProof/>
            <w:lang w:val="en-US"/>
          </w:rPr>
          <w:t>Project Success Criteria</w:t>
        </w:r>
        <w:r w:rsidR="00727DCB">
          <w:rPr>
            <w:noProof/>
            <w:webHidden/>
          </w:rPr>
          <w:tab/>
        </w:r>
        <w:r w:rsidR="00727DCB">
          <w:rPr>
            <w:noProof/>
            <w:webHidden/>
          </w:rPr>
          <w:fldChar w:fldCharType="begin"/>
        </w:r>
        <w:r w:rsidR="00727DCB">
          <w:rPr>
            <w:noProof/>
            <w:webHidden/>
          </w:rPr>
          <w:instrText xml:space="preserve"> PAGEREF _Toc2952568 \h </w:instrText>
        </w:r>
        <w:r w:rsidR="00727DCB">
          <w:rPr>
            <w:noProof/>
            <w:webHidden/>
          </w:rPr>
        </w:r>
        <w:r w:rsidR="00727DCB">
          <w:rPr>
            <w:noProof/>
            <w:webHidden/>
          </w:rPr>
          <w:fldChar w:fldCharType="separate"/>
        </w:r>
        <w:r w:rsidR="00727DCB">
          <w:rPr>
            <w:noProof/>
            <w:webHidden/>
          </w:rPr>
          <w:t>6</w:t>
        </w:r>
        <w:r w:rsidR="00727DCB">
          <w:rPr>
            <w:noProof/>
            <w:webHidden/>
          </w:rPr>
          <w:fldChar w:fldCharType="end"/>
        </w:r>
      </w:hyperlink>
    </w:p>
    <w:p w14:paraId="1B7D433F" w14:textId="1B07E801" w:rsidR="00727DCB" w:rsidRDefault="0068460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napToGrid/>
          <w:lang w:val="en-US" w:eastAsia="zh-CN"/>
        </w:rPr>
      </w:pPr>
      <w:hyperlink w:anchor="_Toc2952569" w:history="1">
        <w:r w:rsidR="00727DCB" w:rsidRPr="009C553F">
          <w:rPr>
            <w:rStyle w:val="Hyperlink"/>
            <w:noProof/>
            <w:lang w:val="en-US"/>
          </w:rPr>
          <w:t>6</w:t>
        </w:r>
        <w:r w:rsidR="00727DCB">
          <w:rPr>
            <w:rFonts w:asciiTheme="minorHAnsi" w:eastAsiaTheme="minorEastAsia" w:hAnsiTheme="minorHAnsi" w:cstheme="minorBidi"/>
            <w:b w:val="0"/>
            <w:bCs w:val="0"/>
            <w:noProof/>
            <w:snapToGrid/>
            <w:lang w:val="en-US" w:eastAsia="zh-CN"/>
          </w:rPr>
          <w:tab/>
        </w:r>
        <w:r w:rsidR="00727DCB" w:rsidRPr="009C553F">
          <w:rPr>
            <w:rStyle w:val="Hyperlink"/>
            <w:noProof/>
            <w:lang w:val="en-US"/>
          </w:rPr>
          <w:t>High-level Risks</w:t>
        </w:r>
        <w:r w:rsidR="00727DCB">
          <w:rPr>
            <w:noProof/>
            <w:webHidden/>
          </w:rPr>
          <w:tab/>
        </w:r>
        <w:r w:rsidR="00727DCB">
          <w:rPr>
            <w:noProof/>
            <w:webHidden/>
          </w:rPr>
          <w:fldChar w:fldCharType="begin"/>
        </w:r>
        <w:r w:rsidR="00727DCB">
          <w:rPr>
            <w:noProof/>
            <w:webHidden/>
          </w:rPr>
          <w:instrText xml:space="preserve"> PAGEREF _Toc2952569 \h </w:instrText>
        </w:r>
        <w:r w:rsidR="00727DCB">
          <w:rPr>
            <w:noProof/>
            <w:webHidden/>
          </w:rPr>
        </w:r>
        <w:r w:rsidR="00727DCB">
          <w:rPr>
            <w:noProof/>
            <w:webHidden/>
          </w:rPr>
          <w:fldChar w:fldCharType="separate"/>
        </w:r>
        <w:r w:rsidR="00727DCB">
          <w:rPr>
            <w:noProof/>
            <w:webHidden/>
          </w:rPr>
          <w:t>6</w:t>
        </w:r>
        <w:r w:rsidR="00727DCB">
          <w:rPr>
            <w:noProof/>
            <w:webHidden/>
          </w:rPr>
          <w:fldChar w:fldCharType="end"/>
        </w:r>
      </w:hyperlink>
    </w:p>
    <w:p w14:paraId="2F897645" w14:textId="652363D1" w:rsidR="00727DCB" w:rsidRDefault="0068460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napToGrid/>
          <w:lang w:val="en-US" w:eastAsia="zh-CN"/>
        </w:rPr>
      </w:pPr>
      <w:hyperlink w:anchor="_Toc2952570" w:history="1">
        <w:r w:rsidR="00727DCB" w:rsidRPr="009C553F">
          <w:rPr>
            <w:rStyle w:val="Hyperlink"/>
            <w:noProof/>
            <w:lang w:val="en-US"/>
          </w:rPr>
          <w:t>7</w:t>
        </w:r>
        <w:r w:rsidR="00727DCB">
          <w:rPr>
            <w:rFonts w:asciiTheme="minorHAnsi" w:eastAsiaTheme="minorEastAsia" w:hAnsiTheme="minorHAnsi" w:cstheme="minorBidi"/>
            <w:b w:val="0"/>
            <w:bCs w:val="0"/>
            <w:noProof/>
            <w:snapToGrid/>
            <w:lang w:val="en-US" w:eastAsia="zh-CN"/>
          </w:rPr>
          <w:tab/>
        </w:r>
        <w:r w:rsidR="00727DCB" w:rsidRPr="009C553F">
          <w:rPr>
            <w:rStyle w:val="Hyperlink"/>
            <w:noProof/>
            <w:lang w:val="en-US"/>
          </w:rPr>
          <w:t>Key Stakeholders</w:t>
        </w:r>
        <w:r w:rsidR="00727DCB">
          <w:rPr>
            <w:noProof/>
            <w:webHidden/>
          </w:rPr>
          <w:tab/>
        </w:r>
        <w:r w:rsidR="00727DCB">
          <w:rPr>
            <w:noProof/>
            <w:webHidden/>
          </w:rPr>
          <w:fldChar w:fldCharType="begin"/>
        </w:r>
        <w:r w:rsidR="00727DCB">
          <w:rPr>
            <w:noProof/>
            <w:webHidden/>
          </w:rPr>
          <w:instrText xml:space="preserve"> PAGEREF _Toc2952570 \h </w:instrText>
        </w:r>
        <w:r w:rsidR="00727DCB">
          <w:rPr>
            <w:noProof/>
            <w:webHidden/>
          </w:rPr>
        </w:r>
        <w:r w:rsidR="00727DCB">
          <w:rPr>
            <w:noProof/>
            <w:webHidden/>
          </w:rPr>
          <w:fldChar w:fldCharType="separate"/>
        </w:r>
        <w:r w:rsidR="00727DCB">
          <w:rPr>
            <w:noProof/>
            <w:webHidden/>
          </w:rPr>
          <w:t>7</w:t>
        </w:r>
        <w:r w:rsidR="00727DCB">
          <w:rPr>
            <w:noProof/>
            <w:webHidden/>
          </w:rPr>
          <w:fldChar w:fldCharType="end"/>
        </w:r>
      </w:hyperlink>
    </w:p>
    <w:p w14:paraId="478AF940" w14:textId="6551F821" w:rsidR="00727DCB" w:rsidRDefault="0068460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napToGrid/>
          <w:lang w:val="en-US" w:eastAsia="zh-CN"/>
        </w:rPr>
      </w:pPr>
      <w:hyperlink w:anchor="_Toc2952571" w:history="1">
        <w:r w:rsidR="00727DCB" w:rsidRPr="009C553F">
          <w:rPr>
            <w:rStyle w:val="Hyperlink"/>
            <w:noProof/>
          </w:rPr>
          <w:t>8</w:t>
        </w:r>
        <w:r w:rsidR="00727DCB">
          <w:rPr>
            <w:rFonts w:asciiTheme="minorHAnsi" w:eastAsiaTheme="minorEastAsia" w:hAnsiTheme="minorHAnsi" w:cstheme="minorBidi"/>
            <w:b w:val="0"/>
            <w:bCs w:val="0"/>
            <w:noProof/>
            <w:snapToGrid/>
            <w:lang w:val="en-US" w:eastAsia="zh-CN"/>
          </w:rPr>
          <w:tab/>
        </w:r>
        <w:r w:rsidR="00727DCB" w:rsidRPr="009C553F">
          <w:rPr>
            <w:rStyle w:val="Hyperlink"/>
            <w:noProof/>
            <w:lang w:val="en-US"/>
          </w:rPr>
          <w:t>Project End</w:t>
        </w:r>
        <w:r w:rsidR="00727DCB">
          <w:rPr>
            <w:noProof/>
            <w:webHidden/>
          </w:rPr>
          <w:tab/>
        </w:r>
        <w:r w:rsidR="00727DCB">
          <w:rPr>
            <w:noProof/>
            <w:webHidden/>
          </w:rPr>
          <w:fldChar w:fldCharType="begin"/>
        </w:r>
        <w:r w:rsidR="00727DCB">
          <w:rPr>
            <w:noProof/>
            <w:webHidden/>
          </w:rPr>
          <w:instrText xml:space="preserve"> PAGEREF _Toc2952571 \h </w:instrText>
        </w:r>
        <w:r w:rsidR="00727DCB">
          <w:rPr>
            <w:noProof/>
            <w:webHidden/>
          </w:rPr>
        </w:r>
        <w:r w:rsidR="00727DCB">
          <w:rPr>
            <w:noProof/>
            <w:webHidden/>
          </w:rPr>
          <w:fldChar w:fldCharType="separate"/>
        </w:r>
        <w:r w:rsidR="00727DCB">
          <w:rPr>
            <w:noProof/>
            <w:webHidden/>
          </w:rPr>
          <w:t>7</w:t>
        </w:r>
        <w:r w:rsidR="00727DCB">
          <w:rPr>
            <w:noProof/>
            <w:webHidden/>
          </w:rPr>
          <w:fldChar w:fldCharType="end"/>
        </w:r>
      </w:hyperlink>
    </w:p>
    <w:p w14:paraId="499C7A31" w14:textId="24EBA60B" w:rsidR="000847BE" w:rsidRPr="000602FD" w:rsidRDefault="000847BE">
      <w:pPr>
        <w:rPr>
          <w:lang w:val="en-US"/>
        </w:rPr>
      </w:pPr>
      <w:r w:rsidRPr="000602FD">
        <w:rPr>
          <w:caps/>
          <w:lang w:val="en-US"/>
        </w:rPr>
        <w:fldChar w:fldCharType="end"/>
      </w:r>
    </w:p>
    <w:p w14:paraId="13088764" w14:textId="445E8B26" w:rsidR="000847BE" w:rsidRDefault="000847BE" w:rsidP="00636A36">
      <w:pPr>
        <w:pStyle w:val="Heading1"/>
        <w:tabs>
          <w:tab w:val="clear" w:pos="716"/>
          <w:tab w:val="num" w:pos="360"/>
        </w:tabs>
        <w:ind w:left="4392" w:hanging="4392"/>
        <w:rPr>
          <w:lang w:val="en-US"/>
        </w:rPr>
      </w:pPr>
      <w:r w:rsidRPr="000602FD">
        <w:rPr>
          <w:lang w:val="en-US"/>
        </w:rPr>
        <w:br w:type="page"/>
      </w:r>
      <w:bookmarkStart w:id="1" w:name="_Toc171845193"/>
      <w:bookmarkStart w:id="2" w:name="_Toc171853577"/>
      <w:bookmarkStart w:id="3" w:name="_Toc2952558"/>
      <w:r w:rsidR="00636A36" w:rsidRPr="004F2EC6">
        <w:rPr>
          <w:lang w:val="en-US"/>
        </w:rPr>
        <w:lastRenderedPageBreak/>
        <w:t>Background/</w:t>
      </w:r>
      <w:bookmarkEnd w:id="1"/>
      <w:bookmarkEnd w:id="2"/>
      <w:r w:rsidR="00174070">
        <w:rPr>
          <w:lang w:val="en-US"/>
        </w:rPr>
        <w:t xml:space="preserve">Project </w:t>
      </w:r>
      <w:r w:rsidR="00DC144F">
        <w:rPr>
          <w:lang w:val="en-US"/>
        </w:rPr>
        <w:t>Purpose</w:t>
      </w:r>
      <w:bookmarkEnd w:id="3"/>
    </w:p>
    <w:p w14:paraId="3BF7C1E7" w14:textId="36F8059B" w:rsidR="009B080A" w:rsidRDefault="00901609" w:rsidP="0081670C">
      <w:pPr>
        <w:pStyle w:val="Tex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team </w:t>
      </w:r>
      <w:r w:rsidR="0081670C">
        <w:rPr>
          <w:sz w:val="24"/>
          <w:szCs w:val="24"/>
          <w:lang w:val="en-US"/>
        </w:rPr>
        <w:t>aims</w:t>
      </w:r>
      <w:r>
        <w:rPr>
          <w:sz w:val="24"/>
          <w:szCs w:val="24"/>
          <w:lang w:val="en-US"/>
        </w:rPr>
        <w:t xml:space="preserve"> to create a </w:t>
      </w:r>
      <w:r w:rsidR="00BD6CCA">
        <w:rPr>
          <w:sz w:val="24"/>
          <w:szCs w:val="24"/>
          <w:lang w:val="en-US"/>
        </w:rPr>
        <w:t>basic</w:t>
      </w:r>
      <w:r w:rsidR="0081670C">
        <w:rPr>
          <w:sz w:val="24"/>
          <w:szCs w:val="24"/>
          <w:lang w:val="en-US"/>
        </w:rPr>
        <w:t>, dedicated</w:t>
      </w:r>
      <w:r w:rsidR="00B849A9">
        <w:rPr>
          <w:sz w:val="24"/>
          <w:szCs w:val="24"/>
          <w:lang w:val="en-US"/>
        </w:rPr>
        <w:t xml:space="preserve"> photo and</w:t>
      </w:r>
      <w:r>
        <w:rPr>
          <w:sz w:val="24"/>
          <w:szCs w:val="24"/>
          <w:lang w:val="en-US"/>
        </w:rPr>
        <w:t xml:space="preserve"> </w:t>
      </w:r>
      <w:r w:rsidR="00B849A9">
        <w:rPr>
          <w:sz w:val="24"/>
          <w:szCs w:val="24"/>
          <w:lang w:val="en-US"/>
        </w:rPr>
        <w:t xml:space="preserve">image </w:t>
      </w:r>
      <w:r>
        <w:rPr>
          <w:sz w:val="24"/>
          <w:szCs w:val="24"/>
          <w:lang w:val="en-US"/>
        </w:rPr>
        <w:t>sharing</w:t>
      </w:r>
      <w:r w:rsidR="0081670C">
        <w:rPr>
          <w:sz w:val="24"/>
          <w:szCs w:val="24"/>
          <w:lang w:val="en-US"/>
        </w:rPr>
        <w:t xml:space="preserve"> web</w:t>
      </w:r>
      <w:r>
        <w:rPr>
          <w:sz w:val="24"/>
          <w:szCs w:val="24"/>
          <w:lang w:val="en-US"/>
        </w:rPr>
        <w:t xml:space="preserve"> application to demonstrate our full-stack web development</w:t>
      </w:r>
      <w:r w:rsidR="0081670C">
        <w:rPr>
          <w:sz w:val="24"/>
          <w:szCs w:val="24"/>
          <w:lang w:val="en-US"/>
        </w:rPr>
        <w:t xml:space="preserve"> skills – specifically with languages HTML, CSS, JavaScript, PHP,</w:t>
      </w:r>
      <w:r w:rsidR="00245200">
        <w:rPr>
          <w:sz w:val="24"/>
          <w:szCs w:val="24"/>
          <w:lang w:val="en-US"/>
        </w:rPr>
        <w:t xml:space="preserve"> and</w:t>
      </w:r>
      <w:r w:rsidR="0081670C">
        <w:rPr>
          <w:sz w:val="24"/>
          <w:szCs w:val="24"/>
          <w:lang w:val="en-US"/>
        </w:rPr>
        <w:t xml:space="preserve"> MySQL</w:t>
      </w:r>
      <w:r w:rsidR="009B080A">
        <w:rPr>
          <w:sz w:val="24"/>
          <w:szCs w:val="24"/>
          <w:lang w:val="en-US"/>
        </w:rPr>
        <w:t xml:space="preserve">. This project is vital for </w:t>
      </w:r>
      <w:r w:rsidR="002F2266">
        <w:rPr>
          <w:sz w:val="24"/>
          <w:szCs w:val="24"/>
          <w:lang w:val="en-US"/>
        </w:rPr>
        <w:t xml:space="preserve">us to </w:t>
      </w:r>
      <w:r w:rsidR="009B080A">
        <w:rPr>
          <w:sz w:val="24"/>
          <w:szCs w:val="24"/>
          <w:lang w:val="en-US"/>
        </w:rPr>
        <w:t>develop</w:t>
      </w:r>
      <w:r w:rsidR="002F2266">
        <w:rPr>
          <w:sz w:val="24"/>
          <w:szCs w:val="24"/>
          <w:lang w:val="en-US"/>
        </w:rPr>
        <w:t xml:space="preserve"> </w:t>
      </w:r>
      <w:r w:rsidR="009B080A">
        <w:rPr>
          <w:sz w:val="24"/>
          <w:szCs w:val="24"/>
          <w:lang w:val="en-US"/>
        </w:rPr>
        <w:t>and practic</w:t>
      </w:r>
      <w:r w:rsidR="002F2266">
        <w:rPr>
          <w:sz w:val="24"/>
          <w:szCs w:val="24"/>
          <w:lang w:val="en-US"/>
        </w:rPr>
        <w:t xml:space="preserve">e </w:t>
      </w:r>
      <w:r w:rsidR="009B080A">
        <w:rPr>
          <w:sz w:val="24"/>
          <w:szCs w:val="24"/>
          <w:lang w:val="en-US"/>
        </w:rPr>
        <w:t xml:space="preserve">such skills </w:t>
      </w:r>
      <w:r w:rsidR="002F2266">
        <w:rPr>
          <w:sz w:val="24"/>
          <w:szCs w:val="24"/>
          <w:lang w:val="en-US"/>
        </w:rPr>
        <w:t>as well as to</w:t>
      </w:r>
      <w:r w:rsidR="009B080A">
        <w:rPr>
          <w:sz w:val="24"/>
          <w:szCs w:val="24"/>
          <w:lang w:val="en-US"/>
        </w:rPr>
        <w:t xml:space="preserve"> pass this course.</w:t>
      </w:r>
    </w:p>
    <w:p w14:paraId="4023626C" w14:textId="136242E4" w:rsidR="0019074F" w:rsidRDefault="009B080A" w:rsidP="00636A36">
      <w:pPr>
        <w:pStyle w:val="Text"/>
        <w:rPr>
          <w:lang w:val="en-US"/>
        </w:rPr>
      </w:pPr>
      <w:r>
        <w:rPr>
          <w:sz w:val="24"/>
          <w:szCs w:val="24"/>
          <w:lang w:val="en-US"/>
        </w:rPr>
        <w:t xml:space="preserve">This project will create a web application with a front-end user interface, a MySQL database, and a </w:t>
      </w:r>
      <w:r w:rsidR="00245200">
        <w:rPr>
          <w:sz w:val="24"/>
          <w:szCs w:val="24"/>
          <w:lang w:val="en-US"/>
        </w:rPr>
        <w:t>PHP backend running on a local Apache web server</w:t>
      </w:r>
      <w:r>
        <w:rPr>
          <w:sz w:val="24"/>
          <w:szCs w:val="24"/>
          <w:lang w:val="en-US"/>
        </w:rPr>
        <w:t xml:space="preserve"> that will control the interaction and data passed between the user and the database. The application will </w:t>
      </w:r>
      <w:r w:rsidR="008E7606">
        <w:rPr>
          <w:sz w:val="24"/>
          <w:szCs w:val="24"/>
          <w:lang w:val="en-US"/>
        </w:rPr>
        <w:t>improve upon</w:t>
      </w:r>
      <w:r w:rsidR="007F773D">
        <w:rPr>
          <w:sz w:val="24"/>
          <w:szCs w:val="24"/>
          <w:lang w:val="en-US"/>
        </w:rPr>
        <w:t xml:space="preserve"> traditional physical, person-to-person photo sharin</w:t>
      </w:r>
      <w:r w:rsidR="008E7606">
        <w:rPr>
          <w:sz w:val="24"/>
          <w:szCs w:val="24"/>
          <w:lang w:val="en-US"/>
        </w:rPr>
        <w:t>g through improved accessibility and shareability.</w:t>
      </w:r>
      <w:r>
        <w:rPr>
          <w:lang w:val="en-US"/>
        </w:rPr>
        <w:t xml:space="preserve"> </w:t>
      </w:r>
    </w:p>
    <w:p w14:paraId="3BACEF88" w14:textId="77777777" w:rsidR="00727DCB" w:rsidRPr="00727DCB" w:rsidRDefault="00727DCB" w:rsidP="00636A36">
      <w:pPr>
        <w:pStyle w:val="Text"/>
        <w:rPr>
          <w:lang w:val="en-US"/>
        </w:rPr>
      </w:pPr>
    </w:p>
    <w:p w14:paraId="577481DC" w14:textId="532C959D" w:rsidR="000847BE" w:rsidRPr="00727DCB" w:rsidRDefault="000847BE" w:rsidP="00D2756C">
      <w:pPr>
        <w:pStyle w:val="Heading1"/>
        <w:rPr>
          <w:lang w:val="en-US"/>
        </w:rPr>
      </w:pPr>
      <w:bookmarkStart w:id="4" w:name="_Toc2952559"/>
      <w:r w:rsidRPr="000602FD">
        <w:rPr>
          <w:lang w:val="en-US"/>
        </w:rPr>
        <w:t>Goals</w:t>
      </w:r>
      <w:bookmarkEnd w:id="4"/>
    </w:p>
    <w:p w14:paraId="2BA6A8EB" w14:textId="77777777" w:rsidR="000847BE" w:rsidRPr="000602FD" w:rsidRDefault="00282579">
      <w:pPr>
        <w:pStyle w:val="Heading2"/>
        <w:rPr>
          <w:lang w:val="en-US"/>
        </w:rPr>
      </w:pPr>
      <w:bookmarkStart w:id="5" w:name="_Toc2952560"/>
      <w:r>
        <w:rPr>
          <w:lang w:val="en-US"/>
        </w:rPr>
        <w:t>Goals</w:t>
      </w:r>
      <w:bookmarkEnd w:id="5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7"/>
        <w:gridCol w:w="6305"/>
      </w:tblGrid>
      <w:tr w:rsidR="000847BE" w:rsidRPr="000602FD" w14:paraId="166F8D99" w14:textId="77777777" w:rsidTr="00224DE7">
        <w:trPr>
          <w:tblHeader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3AB0A9A" w14:textId="77777777" w:rsidR="000847BE" w:rsidRPr="000602FD" w:rsidRDefault="00282579">
            <w:pPr>
              <w:pStyle w:val="Tabelleberschrift"/>
              <w:keepNext/>
              <w:spacing w:line="20" w:lineRule="atLeast"/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3C27782" w14:textId="77777777" w:rsidR="000847BE" w:rsidRPr="000602FD" w:rsidRDefault="000847BE">
            <w:pPr>
              <w:pStyle w:val="Tabelleberschrift"/>
              <w:keepNext/>
              <w:spacing w:line="20" w:lineRule="atLeast"/>
              <w:rPr>
                <w:lang w:val="en-US"/>
              </w:rPr>
            </w:pPr>
            <w:r w:rsidRPr="000602FD">
              <w:rPr>
                <w:lang w:val="en-US"/>
              </w:rPr>
              <w:t>Description</w:t>
            </w:r>
          </w:p>
        </w:tc>
      </w:tr>
      <w:tr w:rsidR="0019074F" w:rsidRPr="000602FD" w14:paraId="1D707DC4" w14:textId="77777777" w:rsidTr="00224DE7">
        <w:trPr>
          <w:tblHeader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3460" w14:textId="01CAC071" w:rsidR="0019074F" w:rsidRDefault="00B65B5F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431C13">
              <w:rPr>
                <w:lang w:val="en-US"/>
              </w:rPr>
              <w:t>application front-end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20F1" w14:textId="71382B11" w:rsidR="0019074F" w:rsidRPr="000602FD" w:rsidRDefault="00431C13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>Create the application’s user interface with HTML and CSS files.</w:t>
            </w:r>
          </w:p>
        </w:tc>
      </w:tr>
      <w:tr w:rsidR="003A1D5D" w:rsidRPr="000602FD" w14:paraId="012A3F10" w14:textId="77777777" w:rsidTr="00224DE7">
        <w:trPr>
          <w:tblHeader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B34D" w14:textId="4BBA9943" w:rsidR="003A1D5D" w:rsidRDefault="00431C13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>Create application back-end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18F" w14:textId="57B45BF2" w:rsidR="003A1D5D" w:rsidRPr="000602FD" w:rsidRDefault="00431C13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>Creation the application’s server logic with PHP files to interface with the database.</w:t>
            </w:r>
          </w:p>
        </w:tc>
      </w:tr>
      <w:tr w:rsidR="003A1D5D" w:rsidRPr="000602FD" w14:paraId="5B8B8FAB" w14:textId="77777777" w:rsidTr="00224DE7">
        <w:trPr>
          <w:tblHeader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52D6" w14:textId="17119F23" w:rsidR="003A1D5D" w:rsidRDefault="003A1D5D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>Program Database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9DE7" w14:textId="231A3FB6" w:rsidR="003A1D5D" w:rsidRPr="000602FD" w:rsidRDefault="007A5004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>Convert the E-R model into MySQL code and the database tables.</w:t>
            </w:r>
          </w:p>
        </w:tc>
      </w:tr>
      <w:tr w:rsidR="007A5004" w:rsidRPr="000602FD" w14:paraId="6E99289B" w14:textId="77777777" w:rsidTr="00224DE7">
        <w:trPr>
          <w:tblHeader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4B3E" w14:textId="0A8B443F" w:rsidR="007A5004" w:rsidRDefault="007A5004" w:rsidP="007A5004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>Complete All Application Testing</w:t>
            </w:r>
          </w:p>
        </w:tc>
        <w:tc>
          <w:tcPr>
            <w:tcW w:w="6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91AA" w14:textId="0245AE70" w:rsidR="007A5004" w:rsidRPr="000602FD" w:rsidRDefault="007A5004" w:rsidP="007A5004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>The entire application’s structure and functionality will be tested thoroughly</w:t>
            </w:r>
            <w:r w:rsidR="00EC07DB">
              <w:rPr>
                <w:lang w:val="en-US"/>
              </w:rPr>
              <w:t xml:space="preserve"> to ensure the application is working as intended and is free of major bugs.</w:t>
            </w:r>
          </w:p>
        </w:tc>
      </w:tr>
    </w:tbl>
    <w:p w14:paraId="3355CF1A" w14:textId="77777777" w:rsidR="00545E28" w:rsidRPr="000602FD" w:rsidRDefault="00545E28">
      <w:pPr>
        <w:pStyle w:val="Text"/>
        <w:rPr>
          <w:lang w:val="en-US"/>
        </w:rPr>
      </w:pPr>
    </w:p>
    <w:p w14:paraId="7DF6F5F4" w14:textId="77777777" w:rsidR="000847BE" w:rsidRPr="000602FD" w:rsidRDefault="00C429C6">
      <w:pPr>
        <w:pStyle w:val="Heading2"/>
        <w:rPr>
          <w:lang w:val="en-US"/>
        </w:rPr>
      </w:pPr>
      <w:bookmarkStart w:id="6" w:name="_Toc2952561"/>
      <w:r>
        <w:rPr>
          <w:lang w:val="en-US"/>
        </w:rPr>
        <w:t>M</w:t>
      </w:r>
      <w:r w:rsidR="00174070">
        <w:rPr>
          <w:lang w:val="en-US"/>
        </w:rPr>
        <w:t>ilestones</w:t>
      </w:r>
      <w:bookmarkEnd w:id="6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229"/>
      </w:tblGrid>
      <w:tr w:rsidR="000847BE" w:rsidRPr="000602FD" w14:paraId="791238D4" w14:textId="77777777" w:rsidTr="009B5BFA">
        <w:trPr>
          <w:tblHeader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64685DC" w14:textId="77777777" w:rsidR="000847BE" w:rsidRPr="000602FD" w:rsidRDefault="000847BE">
            <w:pPr>
              <w:pStyle w:val="Tabelleberschrift"/>
              <w:keepNext/>
              <w:spacing w:line="20" w:lineRule="atLeast"/>
              <w:rPr>
                <w:lang w:val="en-US"/>
              </w:rPr>
            </w:pPr>
            <w:r w:rsidRPr="000602FD">
              <w:rPr>
                <w:lang w:val="en-US"/>
              </w:rPr>
              <w:t>Schedule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89F1E8" w14:textId="77777777" w:rsidR="000847BE" w:rsidRPr="000602FD" w:rsidRDefault="000847BE">
            <w:pPr>
              <w:pStyle w:val="Tabelleberschrift"/>
              <w:keepNext/>
              <w:spacing w:line="20" w:lineRule="atLeast"/>
              <w:rPr>
                <w:lang w:val="en-US"/>
              </w:rPr>
            </w:pPr>
            <w:r w:rsidRPr="000602FD">
              <w:rPr>
                <w:lang w:val="en-US"/>
              </w:rPr>
              <w:t>Description</w:t>
            </w:r>
          </w:p>
        </w:tc>
      </w:tr>
      <w:tr w:rsidR="000847BE" w:rsidRPr="000602FD" w14:paraId="3F55802F" w14:textId="77777777" w:rsidTr="009B5BFA">
        <w:trPr>
          <w:tblHeader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1E44" w14:textId="146A7EA4" w:rsidR="000847BE" w:rsidRPr="000602FD" w:rsidRDefault="003B1706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>11.03.2019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FD47" w14:textId="602D8AF6" w:rsidR="000847BE" w:rsidRPr="000602FD" w:rsidRDefault="0019074F" w:rsidP="0019074F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>Approved Project Charter</w:t>
            </w:r>
          </w:p>
        </w:tc>
      </w:tr>
      <w:tr w:rsidR="000114D9" w:rsidRPr="000602FD" w14:paraId="1B5BA2BD" w14:textId="77777777" w:rsidTr="009B5BFA">
        <w:trPr>
          <w:tblHeader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27C8" w14:textId="0CD7EEB7" w:rsidR="000114D9" w:rsidRPr="000114D9" w:rsidRDefault="003B1706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>04.04.2019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1015" w14:textId="5518FAD1" w:rsidR="000114D9" w:rsidRPr="000114D9" w:rsidRDefault="0019074F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r w:rsidR="000B2421">
              <w:rPr>
                <w:lang w:val="en-US"/>
              </w:rPr>
              <w:t>P</w:t>
            </w:r>
            <w:r>
              <w:rPr>
                <w:lang w:val="en-US"/>
              </w:rPr>
              <w:t>resentation</w:t>
            </w:r>
          </w:p>
        </w:tc>
      </w:tr>
      <w:tr w:rsidR="0019074F" w:rsidRPr="000602FD" w14:paraId="565B28F6" w14:textId="77777777" w:rsidTr="009B5BFA">
        <w:trPr>
          <w:tblHeader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B4FD" w14:textId="25722207" w:rsidR="0019074F" w:rsidRPr="000114D9" w:rsidRDefault="003B1706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>04.04.2019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116B" w14:textId="35B1BC3F" w:rsidR="0019074F" w:rsidRDefault="0019074F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 xml:space="preserve">Final </w:t>
            </w:r>
            <w:r w:rsidR="000B2421">
              <w:rPr>
                <w:lang w:val="en-US"/>
              </w:rPr>
              <w:t>R</w:t>
            </w:r>
            <w:r>
              <w:rPr>
                <w:lang w:val="en-US"/>
              </w:rPr>
              <w:t xml:space="preserve">eport </w:t>
            </w:r>
            <w:r w:rsidR="000B2421">
              <w:rPr>
                <w:lang w:val="en-US"/>
              </w:rPr>
              <w:t>D</w:t>
            </w:r>
            <w:r>
              <w:rPr>
                <w:lang w:val="en-US"/>
              </w:rPr>
              <w:t>elivery</w:t>
            </w:r>
          </w:p>
        </w:tc>
      </w:tr>
    </w:tbl>
    <w:p w14:paraId="257EED7A" w14:textId="77777777" w:rsidR="000847BE" w:rsidRDefault="000847BE">
      <w:pPr>
        <w:pStyle w:val="Text"/>
        <w:rPr>
          <w:lang w:val="en-US"/>
        </w:rPr>
      </w:pPr>
    </w:p>
    <w:p w14:paraId="1169195F" w14:textId="77777777" w:rsidR="00675D5C" w:rsidRDefault="00675D5C">
      <w:pPr>
        <w:pStyle w:val="Text"/>
        <w:rPr>
          <w:lang w:val="en-US"/>
        </w:rPr>
      </w:pPr>
    </w:p>
    <w:p w14:paraId="07FEFFE5" w14:textId="77777777" w:rsidR="00545E28" w:rsidRDefault="00545E28">
      <w:pPr>
        <w:pStyle w:val="Text"/>
        <w:rPr>
          <w:lang w:val="en-US"/>
        </w:rPr>
      </w:pPr>
    </w:p>
    <w:p w14:paraId="5CABB860" w14:textId="77777777" w:rsidR="00545E28" w:rsidRDefault="00545E28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42CD1FF4" w14:textId="77777777" w:rsidR="00675D5C" w:rsidRDefault="00675D5C">
      <w:pPr>
        <w:pStyle w:val="Text"/>
        <w:rPr>
          <w:lang w:val="en-US"/>
        </w:rPr>
      </w:pPr>
    </w:p>
    <w:p w14:paraId="524FAEC1" w14:textId="5ABBBB70" w:rsidR="00675D5C" w:rsidRPr="004F2EC6" w:rsidRDefault="00675D5C" w:rsidP="00675D5C">
      <w:pPr>
        <w:pStyle w:val="Heading1"/>
        <w:tabs>
          <w:tab w:val="clear" w:pos="716"/>
          <w:tab w:val="num" w:pos="360"/>
        </w:tabs>
        <w:ind w:left="4392" w:hanging="4392"/>
        <w:rPr>
          <w:lang w:val="en-US"/>
        </w:rPr>
      </w:pPr>
      <w:bookmarkStart w:id="7" w:name="_Toc2952562"/>
      <w:bookmarkStart w:id="8" w:name="_Toc171853582"/>
      <w:r w:rsidRPr="004F2EC6">
        <w:rPr>
          <w:lang w:val="en-US"/>
        </w:rPr>
        <w:t xml:space="preserve">Project </w:t>
      </w:r>
      <w:r w:rsidR="0075469E">
        <w:rPr>
          <w:lang w:val="en-US"/>
        </w:rPr>
        <w:t>P</w:t>
      </w:r>
      <w:r w:rsidRPr="004F2EC6">
        <w:rPr>
          <w:lang w:val="en-US"/>
        </w:rPr>
        <w:t xml:space="preserve">roduct </w:t>
      </w:r>
      <w:r w:rsidR="0075469E">
        <w:rPr>
          <w:lang w:val="en-US"/>
        </w:rPr>
        <w:t>D</w:t>
      </w:r>
      <w:r w:rsidRPr="004F2EC6">
        <w:rPr>
          <w:lang w:val="en-US"/>
        </w:rPr>
        <w:t>escription</w:t>
      </w:r>
      <w:bookmarkEnd w:id="7"/>
    </w:p>
    <w:p w14:paraId="137F68A6" w14:textId="77777777" w:rsidR="0019074F" w:rsidRDefault="0019074F" w:rsidP="0019074F">
      <w:pPr>
        <w:pStyle w:val="Heading2"/>
        <w:numPr>
          <w:ilvl w:val="1"/>
          <w:numId w:val="14"/>
        </w:numPr>
        <w:snapToGrid w:val="0"/>
        <w:rPr>
          <w:snapToGrid/>
          <w:lang w:val="en-US"/>
        </w:rPr>
      </w:pPr>
      <w:bookmarkStart w:id="9" w:name="_Toc527395609"/>
      <w:bookmarkStart w:id="10" w:name="_Toc2952563"/>
      <w:bookmarkEnd w:id="8"/>
      <w:r>
        <w:rPr>
          <w:lang w:val="en-US"/>
        </w:rPr>
        <w:t>Product Scope Description</w:t>
      </w:r>
      <w:bookmarkEnd w:id="9"/>
      <w:bookmarkEnd w:id="10"/>
    </w:p>
    <w:p w14:paraId="19DE70B0" w14:textId="021C0A6D" w:rsidR="0019074F" w:rsidRDefault="0019074F" w:rsidP="0019074F">
      <w:pPr>
        <w:pStyle w:val="Text"/>
        <w:rPr>
          <w:lang w:val="en-US"/>
        </w:rPr>
      </w:pPr>
      <w:r>
        <w:rPr>
          <w:sz w:val="24"/>
          <w:szCs w:val="24"/>
          <w:lang w:val="en-US"/>
        </w:rPr>
        <w:t xml:space="preserve">Creation of a </w:t>
      </w:r>
      <w:r w:rsidR="0075469E">
        <w:rPr>
          <w:sz w:val="24"/>
          <w:szCs w:val="24"/>
          <w:lang w:val="en-US"/>
        </w:rPr>
        <w:t>complete PHP-based web application with a user interface, database, and application logic</w:t>
      </w:r>
      <w:r w:rsidR="002924A0">
        <w:rPr>
          <w:sz w:val="24"/>
          <w:szCs w:val="24"/>
          <w:lang w:val="en-US"/>
        </w:rPr>
        <w:t xml:space="preserve"> (backend)</w:t>
      </w:r>
      <w:r w:rsidR="00E51716">
        <w:rPr>
          <w:sz w:val="24"/>
          <w:szCs w:val="24"/>
          <w:lang w:val="en-US"/>
        </w:rPr>
        <w:t>.</w:t>
      </w:r>
      <w:r w:rsidR="00E502FA">
        <w:rPr>
          <w:sz w:val="24"/>
          <w:szCs w:val="24"/>
          <w:lang w:val="en-US"/>
        </w:rPr>
        <w:t xml:space="preserve"> The application will feature an image sharing service that allows users to search for other users, as well as comment on other user’s image posts. </w:t>
      </w:r>
    </w:p>
    <w:p w14:paraId="0595D540" w14:textId="77777777" w:rsidR="0019074F" w:rsidRDefault="0019074F" w:rsidP="0019074F">
      <w:pPr>
        <w:pStyle w:val="Heading2"/>
        <w:numPr>
          <w:ilvl w:val="1"/>
          <w:numId w:val="14"/>
        </w:numPr>
        <w:snapToGrid w:val="0"/>
        <w:rPr>
          <w:lang w:val="en-US"/>
        </w:rPr>
      </w:pPr>
      <w:bookmarkStart w:id="11" w:name="_Toc527395610"/>
      <w:bookmarkStart w:id="12" w:name="_Toc2952564"/>
      <w:r>
        <w:rPr>
          <w:lang w:val="en-US"/>
        </w:rPr>
        <w:t>Technical Requirements</w:t>
      </w:r>
      <w:bookmarkEnd w:id="11"/>
      <w:bookmarkEnd w:id="12"/>
    </w:p>
    <w:p w14:paraId="2F5B2DA2" w14:textId="513B8E65" w:rsidR="00F343C0" w:rsidRDefault="00F343C0" w:rsidP="0019074F">
      <w:pPr>
        <w:pStyle w:val="Text"/>
        <w:numPr>
          <w:ilvl w:val="0"/>
          <w:numId w:val="18"/>
        </w:numPr>
        <w:snapToGrid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Users </w:t>
      </w:r>
      <w:r w:rsidR="00E502FA">
        <w:rPr>
          <w:sz w:val="24"/>
          <w:szCs w:val="24"/>
          <w:lang w:val="en-US"/>
        </w:rPr>
        <w:t>can</w:t>
      </w:r>
      <w:r>
        <w:rPr>
          <w:sz w:val="24"/>
          <w:szCs w:val="24"/>
          <w:lang w:val="en-US"/>
        </w:rPr>
        <w:t xml:space="preserve"> access the application using a web browser from any computer </w:t>
      </w:r>
      <w:r w:rsidR="00E502FA">
        <w:rPr>
          <w:sz w:val="24"/>
          <w:szCs w:val="24"/>
          <w:lang w:val="en-US"/>
        </w:rPr>
        <w:t>with an internet connection</w:t>
      </w:r>
      <w:r>
        <w:rPr>
          <w:sz w:val="24"/>
          <w:szCs w:val="24"/>
          <w:lang w:val="en-US"/>
        </w:rPr>
        <w:t>.</w:t>
      </w:r>
    </w:p>
    <w:p w14:paraId="5B9C05B4" w14:textId="77777777" w:rsidR="00F343C0" w:rsidRDefault="00F343C0" w:rsidP="0019074F">
      <w:pPr>
        <w:pStyle w:val="Text"/>
        <w:numPr>
          <w:ilvl w:val="0"/>
          <w:numId w:val="18"/>
        </w:numPr>
        <w:snapToGrid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will log in the application through a web-based user interface to access and use the application’s features and functions.</w:t>
      </w:r>
    </w:p>
    <w:p w14:paraId="4E200FCD" w14:textId="77777777" w:rsidR="00A74665" w:rsidRDefault="00F343C0" w:rsidP="0019074F">
      <w:pPr>
        <w:pStyle w:val="Text"/>
        <w:numPr>
          <w:ilvl w:val="0"/>
          <w:numId w:val="18"/>
        </w:numPr>
        <w:snapToGrid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Users will be able to upload their own </w:t>
      </w:r>
      <w:r w:rsidR="00A74665">
        <w:rPr>
          <w:sz w:val="24"/>
          <w:szCs w:val="24"/>
          <w:lang w:val="en-US"/>
        </w:rPr>
        <w:t>images or pictures electronically to the application.</w:t>
      </w:r>
    </w:p>
    <w:p w14:paraId="6022AC66" w14:textId="636448E4" w:rsidR="0019074F" w:rsidRDefault="00A74665" w:rsidP="0019074F">
      <w:pPr>
        <w:pStyle w:val="Text"/>
        <w:numPr>
          <w:ilvl w:val="0"/>
          <w:numId w:val="18"/>
        </w:numPr>
        <w:snapToGrid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will be able to view</w:t>
      </w:r>
      <w:r w:rsidR="009A2E4C">
        <w:rPr>
          <w:sz w:val="24"/>
          <w:szCs w:val="24"/>
          <w:lang w:val="en-US"/>
        </w:rPr>
        <w:t xml:space="preserve"> and</w:t>
      </w:r>
      <w:r w:rsidR="007E75E9">
        <w:rPr>
          <w:sz w:val="24"/>
          <w:szCs w:val="24"/>
          <w:lang w:val="en-US"/>
        </w:rPr>
        <w:t xml:space="preserve"> comment on</w:t>
      </w:r>
      <w:r>
        <w:rPr>
          <w:sz w:val="24"/>
          <w:szCs w:val="24"/>
          <w:lang w:val="en-US"/>
        </w:rPr>
        <w:t xml:space="preserve"> image </w:t>
      </w:r>
      <w:r w:rsidR="00245200">
        <w:rPr>
          <w:sz w:val="24"/>
          <w:szCs w:val="24"/>
          <w:lang w:val="en-US"/>
        </w:rPr>
        <w:t>posts</w:t>
      </w:r>
      <w:r>
        <w:rPr>
          <w:sz w:val="24"/>
          <w:szCs w:val="24"/>
          <w:lang w:val="en-US"/>
        </w:rPr>
        <w:t xml:space="preserve"> </w:t>
      </w:r>
      <w:r w:rsidR="00245200">
        <w:rPr>
          <w:sz w:val="24"/>
          <w:szCs w:val="24"/>
          <w:lang w:val="en-US"/>
        </w:rPr>
        <w:t>submitted</w:t>
      </w:r>
      <w:r>
        <w:rPr>
          <w:sz w:val="24"/>
          <w:szCs w:val="24"/>
          <w:lang w:val="en-US"/>
        </w:rPr>
        <w:t xml:space="preserve"> by themselves or any other user</w:t>
      </w:r>
      <w:r w:rsidR="00E502FA">
        <w:rPr>
          <w:sz w:val="24"/>
          <w:szCs w:val="24"/>
          <w:lang w:val="en-US"/>
        </w:rPr>
        <w:t xml:space="preserve"> on the platform</w:t>
      </w:r>
      <w:r w:rsidR="007E75E9">
        <w:rPr>
          <w:sz w:val="24"/>
          <w:szCs w:val="24"/>
          <w:lang w:val="en-US"/>
        </w:rPr>
        <w:t>.</w:t>
      </w:r>
    </w:p>
    <w:p w14:paraId="2D3CAF14" w14:textId="06D14256" w:rsidR="0019074F" w:rsidRDefault="00A74665" w:rsidP="0019074F">
      <w:pPr>
        <w:pStyle w:val="Text"/>
        <w:numPr>
          <w:ilvl w:val="0"/>
          <w:numId w:val="18"/>
        </w:numPr>
        <w:snapToGrid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will be able to view, upload, delete, and edit their own uploaded image posts</w:t>
      </w:r>
      <w:r w:rsidR="007E75E9">
        <w:rPr>
          <w:sz w:val="24"/>
          <w:szCs w:val="24"/>
          <w:lang w:val="en-US"/>
        </w:rPr>
        <w:t>.</w:t>
      </w:r>
    </w:p>
    <w:p w14:paraId="0C156CEF" w14:textId="32EC03E5" w:rsidR="0019074F" w:rsidRDefault="00F343C0" w:rsidP="0019074F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Actions and changes triggered by a user </w:t>
      </w:r>
      <w:r w:rsidR="0019074F">
        <w:rPr>
          <w:sz w:val="24"/>
          <w:szCs w:val="24"/>
          <w:lang w:val="en-US"/>
        </w:rPr>
        <w:t xml:space="preserve">must be </w:t>
      </w:r>
      <w:r>
        <w:rPr>
          <w:sz w:val="24"/>
          <w:szCs w:val="24"/>
          <w:lang w:val="en-US"/>
        </w:rPr>
        <w:t xml:space="preserve">visually and internally </w:t>
      </w:r>
      <w:r w:rsidR="0019074F">
        <w:rPr>
          <w:sz w:val="24"/>
          <w:szCs w:val="24"/>
          <w:lang w:val="en-US"/>
        </w:rPr>
        <w:t xml:space="preserve">reflected in </w:t>
      </w:r>
      <w:r>
        <w:rPr>
          <w:sz w:val="24"/>
          <w:szCs w:val="24"/>
          <w:lang w:val="en-US"/>
        </w:rPr>
        <w:t xml:space="preserve">the application and its database in </w:t>
      </w:r>
      <w:r w:rsidR="0019074F">
        <w:rPr>
          <w:sz w:val="24"/>
          <w:szCs w:val="24"/>
          <w:lang w:val="en-US"/>
        </w:rPr>
        <w:t xml:space="preserve">no more than 10 minutes after being </w:t>
      </w:r>
      <w:r w:rsidR="00E502FA">
        <w:rPr>
          <w:sz w:val="24"/>
          <w:szCs w:val="24"/>
          <w:lang w:val="en-US"/>
        </w:rPr>
        <w:t>initiated</w:t>
      </w:r>
      <w:r>
        <w:rPr>
          <w:sz w:val="24"/>
          <w:szCs w:val="24"/>
          <w:lang w:val="en-US"/>
        </w:rPr>
        <w:t>.</w:t>
      </w:r>
    </w:p>
    <w:p w14:paraId="2D00B80F" w14:textId="4B18671B" w:rsidR="0019074F" w:rsidRDefault="0019074F" w:rsidP="0019074F">
      <w:pPr>
        <w:pStyle w:val="Heading2"/>
        <w:numPr>
          <w:ilvl w:val="1"/>
          <w:numId w:val="14"/>
        </w:numPr>
        <w:snapToGrid w:val="0"/>
        <w:rPr>
          <w:lang w:val="en-US"/>
        </w:rPr>
      </w:pPr>
      <w:bookmarkStart w:id="13" w:name="_Toc527395611"/>
      <w:bookmarkStart w:id="14" w:name="_Toc2952565"/>
      <w:r>
        <w:rPr>
          <w:lang w:val="en-US"/>
        </w:rPr>
        <w:t>Limits and Exclusions</w:t>
      </w:r>
      <w:bookmarkEnd w:id="13"/>
      <w:bookmarkEnd w:id="14"/>
    </w:p>
    <w:p w14:paraId="0FA1E9E0" w14:textId="6F2E0C43" w:rsidR="0019074F" w:rsidRDefault="0019074F" w:rsidP="0019074F">
      <w:pPr>
        <w:pStyle w:val="Text"/>
        <w:keepNext/>
        <w:numPr>
          <w:ilvl w:val="0"/>
          <w:numId w:val="19"/>
        </w:numPr>
        <w:snapToGrid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E71718">
        <w:rPr>
          <w:sz w:val="24"/>
          <w:szCs w:val="24"/>
          <w:lang w:val="en-US"/>
        </w:rPr>
        <w:t>application</w:t>
      </w:r>
      <w:r>
        <w:rPr>
          <w:sz w:val="24"/>
          <w:szCs w:val="24"/>
          <w:lang w:val="en-US"/>
        </w:rPr>
        <w:t xml:space="preserve"> will only </w:t>
      </w:r>
      <w:r w:rsidR="00C3619C">
        <w:rPr>
          <w:sz w:val="24"/>
          <w:szCs w:val="24"/>
          <w:lang w:val="en-US"/>
        </w:rPr>
        <w:t xml:space="preserve">support </w:t>
      </w:r>
      <w:r w:rsidR="00E71718">
        <w:rPr>
          <w:sz w:val="24"/>
          <w:szCs w:val="24"/>
          <w:lang w:val="en-US"/>
        </w:rPr>
        <w:t xml:space="preserve">common electronic image file formats that are </w:t>
      </w:r>
      <w:r w:rsidR="00C3619C">
        <w:rPr>
          <w:sz w:val="24"/>
          <w:szCs w:val="24"/>
          <w:lang w:val="en-US"/>
        </w:rPr>
        <w:t>raster-based such as .</w:t>
      </w:r>
      <w:proofErr w:type="spellStart"/>
      <w:r w:rsidR="00C3619C">
        <w:rPr>
          <w:sz w:val="24"/>
          <w:szCs w:val="24"/>
          <w:lang w:val="en-US"/>
        </w:rPr>
        <w:t>png</w:t>
      </w:r>
      <w:proofErr w:type="spellEnd"/>
      <w:r w:rsidR="00C3619C">
        <w:rPr>
          <w:sz w:val="24"/>
          <w:szCs w:val="24"/>
          <w:lang w:val="en-US"/>
        </w:rPr>
        <w:t xml:space="preserve">, .jpg, </w:t>
      </w:r>
      <w:r w:rsidR="00C7093C">
        <w:rPr>
          <w:sz w:val="24"/>
          <w:szCs w:val="24"/>
          <w:lang w:val="en-US"/>
        </w:rPr>
        <w:t>and .jpeg</w:t>
      </w:r>
    </w:p>
    <w:p w14:paraId="5195E25B" w14:textId="2D0997F1" w:rsidR="0019074F" w:rsidRDefault="0019074F" w:rsidP="0019074F">
      <w:pPr>
        <w:pStyle w:val="Text"/>
        <w:keepNext/>
        <w:numPr>
          <w:ilvl w:val="0"/>
          <w:numId w:val="19"/>
        </w:numPr>
        <w:snapToGrid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E71718">
        <w:rPr>
          <w:sz w:val="24"/>
          <w:szCs w:val="24"/>
          <w:lang w:val="en-US"/>
        </w:rPr>
        <w:t xml:space="preserve"> application </w:t>
      </w:r>
      <w:r>
        <w:rPr>
          <w:sz w:val="24"/>
          <w:szCs w:val="24"/>
          <w:lang w:val="en-US"/>
        </w:rPr>
        <w:t xml:space="preserve">will </w:t>
      </w:r>
      <w:r w:rsidR="00727DCB">
        <w:rPr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</w:t>
      </w:r>
      <w:r w:rsidR="00727DCB">
        <w:rPr>
          <w:sz w:val="24"/>
          <w:szCs w:val="24"/>
          <w:lang w:val="en-US"/>
        </w:rPr>
        <w:t xml:space="preserve">support </w:t>
      </w:r>
      <w:r w:rsidR="00E71718">
        <w:rPr>
          <w:sz w:val="24"/>
          <w:szCs w:val="24"/>
          <w:lang w:val="en-US"/>
        </w:rPr>
        <w:t>audio and video</w:t>
      </w:r>
      <w:r w:rsidR="00C3619C">
        <w:rPr>
          <w:sz w:val="24"/>
          <w:szCs w:val="24"/>
          <w:lang w:val="en-US"/>
        </w:rPr>
        <w:t xml:space="preserve"> multimedia file fo</w:t>
      </w:r>
      <w:r w:rsidR="00E71718">
        <w:rPr>
          <w:sz w:val="24"/>
          <w:szCs w:val="24"/>
          <w:lang w:val="en-US"/>
        </w:rPr>
        <w:t xml:space="preserve">rmats. </w:t>
      </w:r>
    </w:p>
    <w:p w14:paraId="7E19AECC" w14:textId="09302303" w:rsidR="0019074F" w:rsidRDefault="0019074F" w:rsidP="0019074F">
      <w:pPr>
        <w:pStyle w:val="Text"/>
        <w:keepNext/>
        <w:numPr>
          <w:ilvl w:val="0"/>
          <w:numId w:val="19"/>
        </w:numPr>
        <w:snapToGrid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E71718">
        <w:rPr>
          <w:sz w:val="24"/>
          <w:szCs w:val="24"/>
          <w:lang w:val="en-US"/>
        </w:rPr>
        <w:t>application</w:t>
      </w:r>
      <w:r>
        <w:rPr>
          <w:sz w:val="24"/>
          <w:szCs w:val="24"/>
          <w:lang w:val="en-US"/>
        </w:rPr>
        <w:t xml:space="preserve"> will exclude functionality </w:t>
      </w:r>
      <w:r w:rsidR="00E71718">
        <w:rPr>
          <w:sz w:val="24"/>
          <w:szCs w:val="24"/>
          <w:lang w:val="en-US"/>
        </w:rPr>
        <w:t>that will track the information needed for audits and other legal or regulatory compliances.</w:t>
      </w:r>
    </w:p>
    <w:p w14:paraId="16BBCFC8" w14:textId="5802A607" w:rsidR="00E71718" w:rsidRDefault="00E71718" w:rsidP="0019074F">
      <w:pPr>
        <w:pStyle w:val="Text"/>
        <w:keepNext/>
        <w:numPr>
          <w:ilvl w:val="0"/>
          <w:numId w:val="19"/>
        </w:numPr>
        <w:snapToGrid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project will only include the software application; the project will exclude the hardware and network </w:t>
      </w:r>
      <w:r w:rsidR="00727DCB">
        <w:rPr>
          <w:sz w:val="24"/>
          <w:szCs w:val="24"/>
          <w:lang w:val="en-US"/>
        </w:rPr>
        <w:t>infrastructure</w:t>
      </w:r>
      <w:r>
        <w:rPr>
          <w:sz w:val="24"/>
          <w:szCs w:val="24"/>
          <w:lang w:val="en-US"/>
        </w:rPr>
        <w:t xml:space="preserve"> required to actively host the application online on the Internet.</w:t>
      </w:r>
    </w:p>
    <w:p w14:paraId="47BBBA77" w14:textId="7FDB3E95" w:rsidR="00675D5C" w:rsidRPr="00E71718" w:rsidRDefault="0019074F" w:rsidP="003B2AA9">
      <w:pPr>
        <w:pStyle w:val="Text"/>
        <w:keepNext/>
        <w:numPr>
          <w:ilvl w:val="0"/>
          <w:numId w:val="19"/>
        </w:numPr>
        <w:snapToGrid w:val="0"/>
        <w:rPr>
          <w:lang w:val="en-US"/>
        </w:rPr>
      </w:pPr>
      <w:r w:rsidRPr="00E71718">
        <w:rPr>
          <w:sz w:val="24"/>
          <w:szCs w:val="24"/>
          <w:lang w:val="en-US"/>
        </w:rPr>
        <w:t xml:space="preserve">The </w:t>
      </w:r>
      <w:r w:rsidR="00E71718" w:rsidRPr="00E71718">
        <w:rPr>
          <w:sz w:val="24"/>
          <w:szCs w:val="24"/>
          <w:lang w:val="en-US"/>
        </w:rPr>
        <w:t xml:space="preserve">application will store a maximum of 5GB worth of electronically stored images due to limited resources and assets. </w:t>
      </w:r>
    </w:p>
    <w:p w14:paraId="07ED3529" w14:textId="42927EBD" w:rsidR="00811ED9" w:rsidRDefault="00675D5C" w:rsidP="00811ED9">
      <w:pPr>
        <w:pStyle w:val="Heading1"/>
        <w:tabs>
          <w:tab w:val="clear" w:pos="716"/>
        </w:tabs>
        <w:rPr>
          <w:lang w:val="en-US"/>
        </w:rPr>
      </w:pPr>
      <w:r>
        <w:rPr>
          <w:lang w:val="en-US"/>
        </w:rPr>
        <w:br w:type="page"/>
      </w:r>
      <w:bookmarkStart w:id="15" w:name="_Toc2952566"/>
      <w:r w:rsidR="00D01E52">
        <w:rPr>
          <w:lang w:val="en-US"/>
        </w:rPr>
        <w:lastRenderedPageBreak/>
        <w:t xml:space="preserve">Delivery </w:t>
      </w:r>
      <w:r w:rsidR="00A372AF">
        <w:rPr>
          <w:lang w:val="en-US"/>
        </w:rPr>
        <w:t>U</w:t>
      </w:r>
      <w:r w:rsidR="00D01E52">
        <w:rPr>
          <w:lang w:val="en-US"/>
        </w:rPr>
        <w:t>nits</w:t>
      </w:r>
      <w:bookmarkEnd w:id="15"/>
    </w:p>
    <w:p w14:paraId="4B8EE8B9" w14:textId="38F199B9" w:rsidR="00D01E52" w:rsidRPr="00D01E52" w:rsidRDefault="00642BAB" w:rsidP="00D01E52">
      <w:pPr>
        <w:pStyle w:val="Heading2"/>
        <w:rPr>
          <w:lang w:val="en-US"/>
        </w:rPr>
      </w:pPr>
      <w:bookmarkStart w:id="16" w:name="_Toc2952567"/>
      <w:r>
        <w:rPr>
          <w:lang w:val="en-US"/>
        </w:rPr>
        <w:t xml:space="preserve">Delivery </w:t>
      </w:r>
      <w:r w:rsidR="00A372AF">
        <w:rPr>
          <w:lang w:val="en-US"/>
        </w:rPr>
        <w:t>U</w:t>
      </w:r>
      <w:r>
        <w:rPr>
          <w:lang w:val="en-US"/>
        </w:rPr>
        <w:t>nits</w:t>
      </w:r>
      <w:r w:rsidR="00D01E52">
        <w:rPr>
          <w:lang w:val="en-US"/>
        </w:rPr>
        <w:t>/</w:t>
      </w:r>
      <w:r w:rsidR="00A372AF">
        <w:rPr>
          <w:lang w:val="en-US"/>
        </w:rPr>
        <w:t>S</w:t>
      </w:r>
      <w:r w:rsidR="00D01E52" w:rsidRPr="000602FD">
        <w:rPr>
          <w:lang w:val="en-US"/>
        </w:rPr>
        <w:t>ervices</w:t>
      </w:r>
      <w:bookmarkEnd w:id="16"/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7231"/>
      </w:tblGrid>
      <w:tr w:rsidR="0019074F" w14:paraId="51F40A4A" w14:textId="77777777" w:rsidTr="00963E36">
        <w:trPr>
          <w:tblHeader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37B8E05" w14:textId="77777777" w:rsidR="0019074F" w:rsidRDefault="0019074F">
            <w:pPr>
              <w:pStyle w:val="Tabelleberschrift"/>
              <w:keepNext/>
              <w:spacing w:line="20" w:lineRule="atLeast"/>
              <w:rPr>
                <w:snapToGrid/>
                <w:lang w:val="en-US"/>
              </w:rPr>
            </w:pPr>
            <w:bookmarkStart w:id="17" w:name="_Hlk2599724"/>
            <w:r>
              <w:rPr>
                <w:lang w:val="en-US"/>
              </w:rPr>
              <w:t>Delivery unit</w:t>
            </w: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603FC55" w14:textId="77777777" w:rsidR="0019074F" w:rsidRDefault="0019074F">
            <w:pPr>
              <w:pStyle w:val="Tabelleberschrift"/>
              <w:keepNext/>
              <w:spacing w:line="20" w:lineRule="atLeast"/>
              <w:rPr>
                <w:lang w:val="en-US"/>
              </w:rPr>
            </w:pPr>
            <w:r>
              <w:rPr>
                <w:lang w:val="en-US"/>
              </w:rPr>
              <w:t>Description/Comment</w:t>
            </w:r>
          </w:p>
        </w:tc>
      </w:tr>
      <w:tr w:rsidR="0019074F" w14:paraId="358B8718" w14:textId="77777777" w:rsidTr="00963E36">
        <w:trPr>
          <w:tblHeader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A8AE" w14:textId="77777777" w:rsidR="0019074F" w:rsidRDefault="0019074F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>Project Charter</w:t>
            </w: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CEFC" w14:textId="5E39DBAB" w:rsidR="0019074F" w:rsidRDefault="0019074F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>Final version of the charter approved</w:t>
            </w:r>
            <w:r w:rsidR="00727DCB">
              <w:rPr>
                <w:lang w:val="en-US"/>
              </w:rPr>
              <w:t>.</w:t>
            </w:r>
          </w:p>
        </w:tc>
      </w:tr>
      <w:tr w:rsidR="0019074F" w14:paraId="52980DA4" w14:textId="77777777" w:rsidTr="00963E36">
        <w:trPr>
          <w:tblHeader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A6CC6" w14:textId="77777777" w:rsidR="0019074F" w:rsidRDefault="0019074F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>Project Report</w:t>
            </w: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C598" w14:textId="6CAD256E" w:rsidR="0019074F" w:rsidRDefault="0019074F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>A concise document that compiles your whole experience with the project</w:t>
            </w:r>
            <w:r w:rsidR="00727DCB">
              <w:rPr>
                <w:lang w:val="en-US"/>
              </w:rPr>
              <w:t>.</w:t>
            </w:r>
          </w:p>
        </w:tc>
      </w:tr>
      <w:tr w:rsidR="0019074F" w14:paraId="0DBEAB5A" w14:textId="77777777" w:rsidTr="00963E36">
        <w:trPr>
          <w:tblHeader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39FA" w14:textId="77777777" w:rsidR="0019074F" w:rsidRDefault="0019074F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>Design document</w:t>
            </w: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CE6CA" w14:textId="67816E63" w:rsidR="0019074F" w:rsidRDefault="0026554D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 xml:space="preserve">Includes class diagram and </w:t>
            </w:r>
            <w:r w:rsidR="0019074F">
              <w:rPr>
                <w:lang w:val="en-US"/>
              </w:rPr>
              <w:t xml:space="preserve">E-R </w:t>
            </w:r>
            <w:r>
              <w:rPr>
                <w:lang w:val="en-US"/>
              </w:rPr>
              <w:t>diagram.</w:t>
            </w:r>
          </w:p>
        </w:tc>
      </w:tr>
      <w:tr w:rsidR="00963E36" w14:paraId="249EEFEA" w14:textId="77777777" w:rsidTr="00963E36">
        <w:trPr>
          <w:tblHeader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85A1" w14:textId="7BD3B11B" w:rsidR="00963E36" w:rsidRDefault="00963E36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>Sample Data</w:t>
            </w: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6B66" w14:textId="203A12E2" w:rsidR="00963E36" w:rsidRDefault="00963E36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>Specimen user accounts, electronic images, and other assets used to test and demonstrate the application’s functionality.</w:t>
            </w:r>
          </w:p>
        </w:tc>
      </w:tr>
      <w:tr w:rsidR="0019074F" w14:paraId="31C250A5" w14:textId="77777777" w:rsidTr="00963E36">
        <w:trPr>
          <w:tblHeader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0589C" w14:textId="0BFDC91B" w:rsidR="0019074F" w:rsidRDefault="00963E36">
            <w:pPr>
              <w:pStyle w:val="TabelleStandard"/>
              <w:keepNext/>
            </w:pPr>
            <w:r>
              <w:t>Application Source Code</w:t>
            </w:r>
          </w:p>
        </w:tc>
        <w:tc>
          <w:tcPr>
            <w:tcW w:w="7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4C5C" w14:textId="04A97DE7" w:rsidR="0019074F" w:rsidRDefault="0019074F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963E36">
              <w:rPr>
                <w:lang w:val="en-US"/>
              </w:rPr>
              <w:t>the programming code of various languages used to construct and built the entire application.</w:t>
            </w:r>
          </w:p>
        </w:tc>
      </w:tr>
      <w:bookmarkEnd w:id="17"/>
    </w:tbl>
    <w:p w14:paraId="14FCB523" w14:textId="77777777" w:rsidR="00675D5C" w:rsidRPr="000602FD" w:rsidRDefault="00675D5C" w:rsidP="00D01E52">
      <w:pPr>
        <w:pStyle w:val="Text"/>
        <w:rPr>
          <w:lang w:val="en-US"/>
        </w:rPr>
      </w:pPr>
    </w:p>
    <w:p w14:paraId="42CC166C" w14:textId="71636750" w:rsidR="00675D5C" w:rsidRPr="00727DCB" w:rsidRDefault="00675D5C" w:rsidP="00675D5C">
      <w:pPr>
        <w:pStyle w:val="Heading1"/>
        <w:tabs>
          <w:tab w:val="clear" w:pos="716"/>
          <w:tab w:val="num" w:pos="360"/>
        </w:tabs>
        <w:ind w:left="4392" w:hanging="4392"/>
        <w:rPr>
          <w:lang w:val="en-US"/>
        </w:rPr>
      </w:pPr>
      <w:bookmarkStart w:id="18" w:name="_Toc171845197"/>
      <w:bookmarkStart w:id="19" w:name="_Toc171853581"/>
      <w:bookmarkStart w:id="20" w:name="_Toc2952568"/>
      <w:r w:rsidRPr="004F2EC6">
        <w:rPr>
          <w:lang w:val="en-US"/>
        </w:rPr>
        <w:t xml:space="preserve">Project </w:t>
      </w:r>
      <w:r w:rsidR="00A372AF">
        <w:rPr>
          <w:lang w:val="en-US"/>
        </w:rPr>
        <w:t>S</w:t>
      </w:r>
      <w:r w:rsidRPr="004F2EC6">
        <w:rPr>
          <w:lang w:val="en-US"/>
        </w:rPr>
        <w:t xml:space="preserve">uccess </w:t>
      </w:r>
      <w:r w:rsidR="00A372AF">
        <w:rPr>
          <w:lang w:val="en-US"/>
        </w:rPr>
        <w:t>C</w:t>
      </w:r>
      <w:r w:rsidRPr="004F2EC6">
        <w:rPr>
          <w:lang w:val="en-US"/>
        </w:rPr>
        <w:t>riteria</w:t>
      </w:r>
      <w:bookmarkEnd w:id="18"/>
      <w:bookmarkEnd w:id="19"/>
      <w:bookmarkEnd w:id="20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073"/>
      </w:tblGrid>
      <w:tr w:rsidR="0019074F" w14:paraId="25371109" w14:textId="77777777" w:rsidTr="0019074F">
        <w:trPr>
          <w:tblHeader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7CCC1E4" w14:textId="77777777" w:rsidR="0019074F" w:rsidRDefault="0019074F">
            <w:pPr>
              <w:pStyle w:val="Tabelleberschrift"/>
              <w:keepNext/>
            </w:pPr>
            <w:r>
              <w:t>Project success criteria</w:t>
            </w:r>
          </w:p>
        </w:tc>
      </w:tr>
      <w:tr w:rsidR="0019074F" w14:paraId="167E6769" w14:textId="77777777" w:rsidTr="0019074F">
        <w:trPr>
          <w:tblHeader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4B81" w14:textId="77777777" w:rsidR="0019074F" w:rsidRDefault="0019074F">
            <w:pPr>
              <w:pStyle w:val="TabelleStandard"/>
              <w:keepNext/>
            </w:pPr>
            <w:r>
              <w:t>The project report addresses of reasoning used to generate the design of the database. Data needed and information generated.</w:t>
            </w:r>
          </w:p>
        </w:tc>
      </w:tr>
      <w:tr w:rsidR="0019074F" w14:paraId="0447D464" w14:textId="77777777" w:rsidTr="0019074F">
        <w:trPr>
          <w:tblHeader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EEEE" w14:textId="77777777" w:rsidR="0019074F" w:rsidRDefault="0019074F">
            <w:pPr>
              <w:pStyle w:val="TabelleStandard"/>
              <w:keepNext/>
              <w:rPr>
                <w:lang w:val="de-DE"/>
              </w:rPr>
            </w:pPr>
            <w:r>
              <w:t>Internal and conceptual level definitions are free of errors and complete.</w:t>
            </w:r>
          </w:p>
        </w:tc>
      </w:tr>
      <w:tr w:rsidR="0019074F" w14:paraId="1F689FA8" w14:textId="77777777" w:rsidTr="0019074F">
        <w:trPr>
          <w:tblHeader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AF15" w14:textId="29798687" w:rsidR="0019074F" w:rsidRDefault="0019074F">
            <w:pPr>
              <w:pStyle w:val="TabelleStandard"/>
              <w:keepNext/>
            </w:pPr>
            <w:r>
              <w:t xml:space="preserve">The queries created retrieve useful information for the </w:t>
            </w:r>
            <w:r w:rsidR="00727DCB">
              <w:t>application.</w:t>
            </w:r>
          </w:p>
        </w:tc>
      </w:tr>
      <w:tr w:rsidR="0019074F" w14:paraId="2302F1DA" w14:textId="77777777" w:rsidTr="0019074F">
        <w:trPr>
          <w:tblHeader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C082" w14:textId="77777777" w:rsidR="0019074F" w:rsidRDefault="0019074F">
            <w:pPr>
              <w:pStyle w:val="TabelleStandard"/>
              <w:keepNext/>
            </w:pPr>
            <w:r>
              <w:t xml:space="preserve">The project presentation conveys a concise summary of the projects experience. </w:t>
            </w:r>
          </w:p>
        </w:tc>
      </w:tr>
      <w:tr w:rsidR="0019074F" w14:paraId="31363B9C" w14:textId="77777777" w:rsidTr="009B5BFA">
        <w:trPr>
          <w:trHeight w:val="378"/>
          <w:tblHeader/>
        </w:trPr>
        <w:tc>
          <w:tcPr>
            <w:tcW w:w="9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FBA2" w14:textId="2717FC61" w:rsidR="0019074F" w:rsidRDefault="0019074F">
            <w:pPr>
              <w:pStyle w:val="TabelleStandard"/>
              <w:keepNext/>
            </w:pPr>
            <w:r>
              <w:t xml:space="preserve">The team shows understanding of the </w:t>
            </w:r>
            <w:r w:rsidR="00727DCB">
              <w:t>project</w:t>
            </w:r>
            <w:r>
              <w:t>, conceptual design</w:t>
            </w:r>
            <w:r w:rsidR="00727DCB">
              <w:t>, HTML, CSS, MySQL, and PHP.</w:t>
            </w:r>
          </w:p>
        </w:tc>
      </w:tr>
    </w:tbl>
    <w:p w14:paraId="33BC3D61" w14:textId="77777777" w:rsidR="00675D5C" w:rsidRDefault="00675D5C" w:rsidP="00675D5C">
      <w:pPr>
        <w:pStyle w:val="Text"/>
      </w:pPr>
    </w:p>
    <w:p w14:paraId="6E9E4800" w14:textId="57AC0CCD" w:rsidR="00D01E52" w:rsidRPr="00727DCB" w:rsidRDefault="00642BAB" w:rsidP="00D01E52">
      <w:pPr>
        <w:pStyle w:val="Heading1"/>
        <w:tabs>
          <w:tab w:val="clear" w:pos="716"/>
        </w:tabs>
        <w:rPr>
          <w:lang w:val="en-US"/>
        </w:rPr>
      </w:pPr>
      <w:bookmarkStart w:id="21" w:name="_Toc2952569"/>
      <w:r>
        <w:rPr>
          <w:lang w:val="en-US"/>
        </w:rPr>
        <w:t>High-</w:t>
      </w:r>
      <w:r w:rsidR="00174070">
        <w:rPr>
          <w:lang w:val="en-US"/>
        </w:rPr>
        <w:t xml:space="preserve">level </w:t>
      </w:r>
      <w:r w:rsidR="00A372AF">
        <w:rPr>
          <w:lang w:val="en-US"/>
        </w:rPr>
        <w:t>R</w:t>
      </w:r>
      <w:r w:rsidR="00D01E52">
        <w:rPr>
          <w:lang w:val="en-US"/>
        </w:rPr>
        <w:t>isks</w:t>
      </w:r>
      <w:bookmarkEnd w:id="21"/>
    </w:p>
    <w:tbl>
      <w:tblPr>
        <w:tblW w:w="9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6777"/>
      </w:tblGrid>
      <w:tr w:rsidR="0019074F" w14:paraId="3FCB9C30" w14:textId="77777777" w:rsidTr="0019074F">
        <w:trPr>
          <w:tblHeader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4D94C44" w14:textId="77777777" w:rsidR="0019074F" w:rsidRDefault="0019074F">
            <w:pPr>
              <w:pStyle w:val="Tabelleberschrift"/>
              <w:keepNext/>
              <w:spacing w:line="20" w:lineRule="atLeast"/>
              <w:rPr>
                <w:snapToGrid/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F4FB47A" w14:textId="77777777" w:rsidR="0019074F" w:rsidRDefault="0019074F">
            <w:pPr>
              <w:pStyle w:val="Tabelleberschrift"/>
              <w:keepNext/>
              <w:spacing w:line="20" w:lineRule="atLeast"/>
              <w:rPr>
                <w:color w:val="FF0000"/>
                <w:lang w:val="en-US"/>
              </w:rPr>
            </w:pPr>
            <w:r>
              <w:rPr>
                <w:lang w:val="en-US"/>
              </w:rPr>
              <w:t>Possible impacts on the project</w:t>
            </w:r>
          </w:p>
        </w:tc>
      </w:tr>
      <w:tr w:rsidR="0019074F" w14:paraId="5F65FE04" w14:textId="77777777" w:rsidTr="0019074F">
        <w:trPr>
          <w:tblHeader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3BE8C" w14:textId="77777777" w:rsidR="0019074F" w:rsidRDefault="0019074F">
            <w:pPr>
              <w:pStyle w:val="TabelleStandard"/>
              <w:keepNext/>
              <w:rPr>
                <w:lang w:val="en-GB"/>
              </w:rPr>
            </w:pPr>
            <w:r>
              <w:rPr>
                <w:lang w:val="en-GB"/>
              </w:rPr>
              <w:t>Group teamwork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C3EC" w14:textId="77777777" w:rsidR="0019074F" w:rsidRDefault="0019074F">
            <w:pPr>
              <w:pStyle w:val="TabelleStandard"/>
              <w:keepNext/>
              <w:rPr>
                <w:lang w:val="en-GB"/>
              </w:rPr>
            </w:pPr>
            <w:r>
              <w:rPr>
                <w:lang w:val="en-GB"/>
              </w:rPr>
              <w:t>Project delays, missing or malfunctioning features.</w:t>
            </w:r>
          </w:p>
        </w:tc>
      </w:tr>
      <w:tr w:rsidR="0019074F" w14:paraId="64EB68EE" w14:textId="77777777" w:rsidTr="0019074F">
        <w:trPr>
          <w:tblHeader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B71E" w14:textId="77777777" w:rsidR="0019074F" w:rsidRDefault="0019074F">
            <w:pPr>
              <w:pStyle w:val="TabelleStandard"/>
              <w:keepNext/>
              <w:rPr>
                <w:lang w:val="en-GB"/>
              </w:rPr>
            </w:pPr>
            <w:r>
              <w:rPr>
                <w:lang w:val="en-GB"/>
              </w:rPr>
              <w:t>Insufficient resources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3E7AC" w14:textId="77777777" w:rsidR="0019074F" w:rsidRDefault="0019074F">
            <w:pPr>
              <w:pStyle w:val="TabelleStandard"/>
              <w:keepNext/>
              <w:rPr>
                <w:lang w:val="en-GB"/>
              </w:rPr>
            </w:pPr>
            <w:r>
              <w:rPr>
                <w:lang w:val="en-GB"/>
              </w:rPr>
              <w:t>Missing or incomplete features.</w:t>
            </w:r>
          </w:p>
        </w:tc>
      </w:tr>
      <w:tr w:rsidR="0019074F" w14:paraId="2334FF27" w14:textId="77777777" w:rsidTr="0019074F">
        <w:trPr>
          <w:tblHeader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55C30" w14:textId="77777777" w:rsidR="0019074F" w:rsidRDefault="0019074F">
            <w:pPr>
              <w:pStyle w:val="TabelleStandard"/>
              <w:keepNext/>
              <w:rPr>
                <w:lang w:val="en-GB"/>
              </w:rPr>
            </w:pPr>
            <w:r>
              <w:rPr>
                <w:lang w:val="en-GB"/>
              </w:rPr>
              <w:t>Lack of slack time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5C3A" w14:textId="77777777" w:rsidR="0019074F" w:rsidRDefault="0019074F">
            <w:pPr>
              <w:pStyle w:val="TabelleStandard"/>
              <w:keepNext/>
              <w:rPr>
                <w:lang w:val="en-GB"/>
              </w:rPr>
            </w:pPr>
            <w:r>
              <w:rPr>
                <w:lang w:val="en-GB"/>
              </w:rPr>
              <w:t>Missing or incomplete features.</w:t>
            </w:r>
          </w:p>
        </w:tc>
      </w:tr>
      <w:tr w:rsidR="0019074F" w14:paraId="3FF18C75" w14:textId="77777777" w:rsidTr="0019074F">
        <w:trPr>
          <w:tblHeader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4C17" w14:textId="77777777" w:rsidR="0019074F" w:rsidRDefault="0019074F">
            <w:pPr>
              <w:pStyle w:val="TabelleStandard"/>
              <w:keepNext/>
              <w:rPr>
                <w:lang w:val="en-US"/>
              </w:rPr>
            </w:pPr>
            <w:r>
              <w:rPr>
                <w:lang w:val="en-GB"/>
              </w:rPr>
              <w:t>Incomplete written documentation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CEECA" w14:textId="77777777" w:rsidR="0019074F" w:rsidRDefault="0019074F">
            <w:pPr>
              <w:pStyle w:val="TabelleStandard"/>
              <w:keepNext/>
              <w:rPr>
                <w:lang w:val="en-GB"/>
              </w:rPr>
            </w:pPr>
            <w:r>
              <w:rPr>
                <w:lang w:val="en-GB"/>
              </w:rPr>
              <w:t>Misconfigured or missing features, delays.</w:t>
            </w:r>
          </w:p>
        </w:tc>
      </w:tr>
      <w:tr w:rsidR="0019074F" w14:paraId="7A9405FD" w14:textId="77777777" w:rsidTr="0019074F">
        <w:trPr>
          <w:tblHeader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62C83" w14:textId="77777777" w:rsidR="0019074F" w:rsidRDefault="0019074F">
            <w:pPr>
              <w:pStyle w:val="TabelleStandard"/>
              <w:keepNext/>
              <w:rPr>
                <w:lang w:val="en-GB"/>
              </w:rPr>
            </w:pPr>
            <w:r>
              <w:rPr>
                <w:lang w:val="en-GB"/>
              </w:rPr>
              <w:t>Inconsistent progress reporting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6666B" w14:textId="77777777" w:rsidR="0019074F" w:rsidRDefault="0019074F">
            <w:pPr>
              <w:pStyle w:val="TabelleStandard"/>
              <w:keepNext/>
              <w:rPr>
                <w:lang w:val="en-GB"/>
              </w:rPr>
            </w:pPr>
            <w:r>
              <w:rPr>
                <w:lang w:val="en-GB"/>
              </w:rPr>
              <w:t>Project delays or unexpected feature malfunctions.</w:t>
            </w:r>
          </w:p>
        </w:tc>
      </w:tr>
      <w:tr w:rsidR="0019074F" w14:paraId="54136280" w14:textId="77777777" w:rsidTr="0019074F">
        <w:trPr>
          <w:tblHeader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A323" w14:textId="77777777" w:rsidR="0019074F" w:rsidRDefault="0019074F">
            <w:pPr>
              <w:pStyle w:val="TabelleStandard"/>
              <w:keepNext/>
              <w:rPr>
                <w:lang w:val="en-GB"/>
              </w:rPr>
            </w:pPr>
            <w:r>
              <w:rPr>
                <w:lang w:val="en-GB"/>
              </w:rPr>
              <w:t>Scope creep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42AA" w14:textId="77777777" w:rsidR="0019074F" w:rsidRDefault="0019074F">
            <w:pPr>
              <w:pStyle w:val="TabelleStandard"/>
              <w:keepNext/>
              <w:rPr>
                <w:lang w:val="en-GB"/>
              </w:rPr>
            </w:pPr>
            <w:r>
              <w:rPr>
                <w:lang w:val="en-GB"/>
              </w:rPr>
              <w:t>Exceeding the project’s original coverage.</w:t>
            </w:r>
          </w:p>
        </w:tc>
      </w:tr>
    </w:tbl>
    <w:p w14:paraId="431D0B99" w14:textId="77777777" w:rsidR="00D01E52" w:rsidRPr="0019074F" w:rsidRDefault="00D01E52" w:rsidP="00D01E52">
      <w:pPr>
        <w:pStyle w:val="Text"/>
        <w:rPr>
          <w:lang w:val="en-US"/>
        </w:rPr>
      </w:pPr>
    </w:p>
    <w:p w14:paraId="4C52C539" w14:textId="77777777" w:rsidR="00675D5C" w:rsidRDefault="00675D5C" w:rsidP="00AC2DA4">
      <w:pPr>
        <w:pStyle w:val="Text"/>
        <w:keepNext/>
        <w:rPr>
          <w:lang w:val="en-US"/>
        </w:rPr>
      </w:pPr>
    </w:p>
    <w:p w14:paraId="1E64F0FA" w14:textId="77777777" w:rsidR="00174070" w:rsidRDefault="00174070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217D756C" w14:textId="77777777" w:rsidR="00174070" w:rsidRPr="00CA1FB2" w:rsidRDefault="00174070" w:rsidP="00AC2DA4">
      <w:pPr>
        <w:pStyle w:val="Text"/>
        <w:keepNext/>
        <w:rPr>
          <w:lang w:val="en-US"/>
        </w:rPr>
      </w:pPr>
    </w:p>
    <w:p w14:paraId="12B8C87D" w14:textId="0F79E49A" w:rsidR="00174070" w:rsidRPr="00D01E52" w:rsidRDefault="00642BAB" w:rsidP="004619D1">
      <w:pPr>
        <w:pStyle w:val="Heading1"/>
        <w:tabs>
          <w:tab w:val="clear" w:pos="716"/>
        </w:tabs>
        <w:rPr>
          <w:lang w:val="en-US"/>
        </w:rPr>
      </w:pPr>
      <w:bookmarkStart w:id="22" w:name="_Toc2952570"/>
      <w:r>
        <w:rPr>
          <w:lang w:val="en-US"/>
        </w:rPr>
        <w:t xml:space="preserve">Key </w:t>
      </w:r>
      <w:r w:rsidR="00A372AF">
        <w:rPr>
          <w:lang w:val="en-US"/>
        </w:rPr>
        <w:t>S</w:t>
      </w:r>
      <w:r w:rsidR="00174070">
        <w:rPr>
          <w:lang w:val="en-US"/>
        </w:rPr>
        <w:t>takeholders</w:t>
      </w:r>
      <w:bookmarkEnd w:id="22"/>
      <w:r w:rsidR="00174070">
        <w:rPr>
          <w:lang w:val="en-US"/>
        </w:rPr>
        <w:t xml:space="preserve"> 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229"/>
      </w:tblGrid>
      <w:tr w:rsidR="00174070" w:rsidRPr="00636A36" w14:paraId="2BCF255D" w14:textId="77777777" w:rsidTr="00BB4C50">
        <w:trPr>
          <w:tblHeader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5F02678" w14:textId="77777777" w:rsidR="00174070" w:rsidRPr="000602FD" w:rsidRDefault="00174070" w:rsidP="0075469E">
            <w:pPr>
              <w:pStyle w:val="Tabelleberschrift"/>
              <w:keepNext/>
              <w:spacing w:line="20" w:lineRule="atLeas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900B93C" w14:textId="77777777" w:rsidR="00174070" w:rsidRPr="00636A36" w:rsidRDefault="00174070" w:rsidP="0075469E">
            <w:pPr>
              <w:pStyle w:val="Tabelleberschrift"/>
              <w:keepNext/>
              <w:spacing w:line="20" w:lineRule="atLeast"/>
              <w:rPr>
                <w:color w:val="FF0000"/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tr w:rsidR="00174070" w:rsidRPr="00636A36" w14:paraId="30169F97" w14:textId="77777777" w:rsidTr="00BB4C50">
        <w:trPr>
          <w:tblHeader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3049" w14:textId="6313929B" w:rsidR="00174070" w:rsidRPr="00636A36" w:rsidRDefault="0019074F" w:rsidP="0075469E">
            <w:pPr>
              <w:pStyle w:val="TabelleStandard"/>
              <w:keepNext/>
              <w:rPr>
                <w:lang w:val="en-GB"/>
              </w:rPr>
            </w:pPr>
            <w:r>
              <w:rPr>
                <w:lang w:val="en-GB"/>
              </w:rPr>
              <w:t>Jun Huang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2FA4" w14:textId="341CBED5" w:rsidR="00174070" w:rsidRPr="00636A36" w:rsidRDefault="0019074F" w:rsidP="0075469E">
            <w:pPr>
              <w:pStyle w:val="TabelleStandard"/>
              <w:keepNext/>
              <w:rPr>
                <w:lang w:val="en-GB"/>
              </w:rPr>
            </w:pPr>
            <w:r>
              <w:rPr>
                <w:lang w:val="en-GB"/>
              </w:rPr>
              <w:t>Back-End Web Developer</w:t>
            </w:r>
            <w:r w:rsidR="00917CDF">
              <w:rPr>
                <w:lang w:val="en-GB"/>
              </w:rPr>
              <w:t>, Quality Control Tester</w:t>
            </w:r>
          </w:p>
        </w:tc>
      </w:tr>
      <w:tr w:rsidR="00174070" w:rsidRPr="00636A36" w14:paraId="1324AA1E" w14:textId="77777777" w:rsidTr="00BB4C50">
        <w:trPr>
          <w:tblHeader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24BE" w14:textId="2DF49931" w:rsidR="00174070" w:rsidRPr="00636A36" w:rsidRDefault="0019074F" w:rsidP="0075469E">
            <w:pPr>
              <w:pStyle w:val="TabelleStandard"/>
              <w:keepNext/>
              <w:rPr>
                <w:lang w:val="en-GB"/>
              </w:rPr>
            </w:pPr>
            <w:r>
              <w:rPr>
                <w:lang w:val="en-GB"/>
              </w:rPr>
              <w:t>Andy Lu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F7267" w14:textId="5D27F58E" w:rsidR="00174070" w:rsidRPr="00636A36" w:rsidRDefault="0019074F" w:rsidP="0075469E">
            <w:pPr>
              <w:pStyle w:val="TabelleStandard"/>
              <w:keepNext/>
              <w:rPr>
                <w:lang w:val="en-GB"/>
              </w:rPr>
            </w:pPr>
            <w:r>
              <w:rPr>
                <w:lang w:val="en-GB"/>
              </w:rPr>
              <w:t>Team Lead, Full-stack Web Developer</w:t>
            </w:r>
          </w:p>
        </w:tc>
      </w:tr>
      <w:tr w:rsidR="00174070" w:rsidRPr="00636A36" w14:paraId="26F81328" w14:textId="77777777" w:rsidTr="00BB4C50">
        <w:trPr>
          <w:tblHeader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0C6E" w14:textId="0560DEE9" w:rsidR="00174070" w:rsidRPr="00636A36" w:rsidRDefault="0019074F" w:rsidP="0075469E">
            <w:pPr>
              <w:pStyle w:val="TabelleStandard"/>
              <w:keepNext/>
              <w:rPr>
                <w:lang w:val="en-GB"/>
              </w:rPr>
            </w:pPr>
            <w:r>
              <w:rPr>
                <w:lang w:val="en-GB"/>
              </w:rPr>
              <w:t>Mitchell Yee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8F08" w14:textId="3D888970" w:rsidR="00174070" w:rsidRPr="00636A36" w:rsidRDefault="00917CDF" w:rsidP="0075469E">
            <w:pPr>
              <w:pStyle w:val="TabelleStandard"/>
              <w:keepNext/>
              <w:rPr>
                <w:lang w:val="en-GB"/>
              </w:rPr>
            </w:pPr>
            <w:r>
              <w:rPr>
                <w:lang w:val="en-GB"/>
              </w:rPr>
              <w:t>Back-End Web Developer, Quality Control Tester</w:t>
            </w:r>
          </w:p>
        </w:tc>
      </w:tr>
    </w:tbl>
    <w:p w14:paraId="34A14F37" w14:textId="3D884351" w:rsidR="006107C8" w:rsidRDefault="006107C8" w:rsidP="00780693">
      <w:pPr>
        <w:pStyle w:val="Text"/>
        <w:rPr>
          <w:lang w:val="en-US"/>
        </w:rPr>
      </w:pPr>
    </w:p>
    <w:p w14:paraId="2B68BEAF" w14:textId="3FCBA578" w:rsidR="008D3935" w:rsidRDefault="00780693" w:rsidP="00144BE1">
      <w:pPr>
        <w:pStyle w:val="Heading1"/>
      </w:pPr>
      <w:bookmarkStart w:id="23" w:name="_Toc2952571"/>
      <w:r w:rsidRPr="000602FD">
        <w:rPr>
          <w:lang w:val="en-US"/>
        </w:rPr>
        <w:t xml:space="preserve">Project </w:t>
      </w:r>
      <w:r w:rsidR="00A372AF">
        <w:rPr>
          <w:lang w:val="en-US"/>
        </w:rPr>
        <w:t>E</w:t>
      </w:r>
      <w:r w:rsidRPr="000602FD">
        <w:rPr>
          <w:lang w:val="en-US"/>
        </w:rPr>
        <w:t>nd</w:t>
      </w:r>
      <w:bookmarkEnd w:id="23"/>
      <w:r w:rsidR="008D3935" w:rsidRPr="008D3935">
        <w:t xml:space="preserve"> </w:t>
      </w:r>
    </w:p>
    <w:p w14:paraId="6C6800E9" w14:textId="77777777" w:rsidR="008D3935" w:rsidRPr="00910976" w:rsidRDefault="008D3935" w:rsidP="008D3935">
      <w:pPr>
        <w:pStyle w:val="Text"/>
        <w:rPr>
          <w:b/>
          <w:bCs/>
        </w:rPr>
      </w:pPr>
      <w:r>
        <w:rPr>
          <w:b/>
          <w:bCs/>
        </w:rPr>
        <w:t>Planned</w:t>
      </w:r>
      <w:r w:rsidRPr="00910976">
        <w:rPr>
          <w:b/>
          <w:bCs/>
        </w:rPr>
        <w:t xml:space="preserve"> </w:t>
      </w:r>
      <w:r w:rsidR="00642BAB">
        <w:rPr>
          <w:b/>
          <w:bCs/>
        </w:rPr>
        <w:t>p</w:t>
      </w:r>
      <w:r>
        <w:rPr>
          <w:b/>
          <w:bCs/>
        </w:rPr>
        <w:t>roject end</w:t>
      </w:r>
      <w:r w:rsidRPr="00910976">
        <w:rPr>
          <w:b/>
          <w:bCs/>
        </w:rPr>
        <w:t xml:space="preserve">: </w:t>
      </w:r>
      <w:r>
        <w:rPr>
          <w:b/>
          <w:bCs/>
        </w:rPr>
        <w:t xml:space="preserve"> </w:t>
      </w:r>
    </w:p>
    <w:tbl>
      <w:tblPr>
        <w:tblStyle w:val="TableGrid"/>
        <w:tblW w:w="2070" w:type="dxa"/>
        <w:tblInd w:w="108" w:type="dxa"/>
        <w:tblLook w:val="01E0" w:firstRow="1" w:lastRow="1" w:firstColumn="1" w:lastColumn="1" w:noHBand="0" w:noVBand="0"/>
      </w:tblPr>
      <w:tblGrid>
        <w:gridCol w:w="2070"/>
      </w:tblGrid>
      <w:tr w:rsidR="008D3935" w14:paraId="7A7880ED" w14:textId="77777777" w:rsidTr="00F375E5">
        <w:trPr>
          <w:tblHeader/>
        </w:trPr>
        <w:tc>
          <w:tcPr>
            <w:tcW w:w="2070" w:type="dxa"/>
            <w:shd w:val="clear" w:color="auto" w:fill="C0C0C0"/>
          </w:tcPr>
          <w:p w14:paraId="6CF7D378" w14:textId="343A6424" w:rsidR="008D3935" w:rsidRDefault="001E60FD" w:rsidP="00F375E5">
            <w:pPr>
              <w:pStyle w:val="Tabelleberschrift"/>
              <w:keepNext/>
            </w:pPr>
            <w:r>
              <w:t>04.04.2019</w:t>
            </w:r>
          </w:p>
        </w:tc>
      </w:tr>
    </w:tbl>
    <w:p w14:paraId="09D523CE" w14:textId="732E65EC" w:rsidR="00780693" w:rsidRPr="000602FD" w:rsidRDefault="00780693" w:rsidP="004619D1">
      <w:pPr>
        <w:pStyle w:val="Text"/>
        <w:rPr>
          <w:lang w:val="en-US"/>
        </w:rPr>
      </w:pPr>
    </w:p>
    <w:sectPr w:rsidR="00780693" w:rsidRPr="000602FD" w:rsidSect="00587F05">
      <w:headerReference w:type="default" r:id="rId7"/>
      <w:footerReference w:type="default" r:id="rId8"/>
      <w:pgSz w:w="11907" w:h="16840" w:code="9"/>
      <w:pgMar w:top="1412" w:right="1412" w:bottom="1140" w:left="141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F4918" w14:textId="77777777" w:rsidR="00684608" w:rsidRDefault="00684608">
      <w:r>
        <w:separator/>
      </w:r>
    </w:p>
  </w:endnote>
  <w:endnote w:type="continuationSeparator" w:id="0">
    <w:p w14:paraId="726A253A" w14:textId="77777777" w:rsidR="00684608" w:rsidRDefault="00684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36981" w14:textId="2E31C5BC" w:rsidR="0075469E" w:rsidRPr="00381674" w:rsidRDefault="0075469E">
    <w:pPr>
      <w:pStyle w:val="Footer"/>
      <w:tabs>
        <w:tab w:val="clear" w:pos="4536"/>
        <w:tab w:val="right" w:pos="14317"/>
      </w:tabs>
      <w:rPr>
        <w:lang w:val="en-GB"/>
      </w:rPr>
    </w:pPr>
    <w:r w:rsidRPr="00381674">
      <w:rPr>
        <w:noProof/>
        <w:lang w:val="en-GB"/>
      </w:rPr>
      <w:t>File name:</w:t>
    </w:r>
    <w:r w:rsidRPr="00381674">
      <w:rPr>
        <w:lang w:val="en-GB"/>
      </w:rPr>
      <w:t xml:space="preserve"> </w:t>
    </w:r>
    <w:r>
      <w:fldChar w:fldCharType="begin"/>
    </w:r>
    <w:r w:rsidRPr="00381674">
      <w:rPr>
        <w:lang w:val="en-GB"/>
      </w:rPr>
      <w:instrText xml:space="preserve"> FILENAME   \* MERGEFORMAT </w:instrText>
    </w:r>
    <w:r>
      <w:fldChar w:fldCharType="separate"/>
    </w:r>
    <w:r>
      <w:rPr>
        <w:noProof/>
        <w:lang w:val="en-GB"/>
      </w:rPr>
      <w:t>Project Charter.docx</w:t>
    </w:r>
    <w:r>
      <w:fldChar w:fldCharType="end"/>
    </w:r>
    <w:r w:rsidRPr="00381674">
      <w:rPr>
        <w:lang w:val="en-GB"/>
      </w:rPr>
      <w:tab/>
    </w:r>
    <w:r w:rsidRPr="00381674">
      <w:rPr>
        <w:noProof/>
        <w:lang w:val="en-GB"/>
      </w:rPr>
      <w:t xml:space="preserve">Page </w:t>
    </w:r>
    <w:r>
      <w:rPr>
        <w:noProof/>
      </w:rPr>
      <w:fldChar w:fldCharType="begin"/>
    </w:r>
    <w:r w:rsidRPr="00381674">
      <w:rPr>
        <w:noProof/>
        <w:lang w:val="en-GB"/>
      </w:rPr>
      <w:instrText xml:space="preserve"> PAGE </w:instrText>
    </w:r>
    <w:r>
      <w:rPr>
        <w:noProof/>
      </w:rPr>
      <w:fldChar w:fldCharType="separate"/>
    </w:r>
    <w:r>
      <w:rPr>
        <w:noProof/>
        <w:lang w:val="en-GB"/>
      </w:rPr>
      <w:t>14</w:t>
    </w:r>
    <w:r>
      <w:rPr>
        <w:noProof/>
      </w:rPr>
      <w:fldChar w:fldCharType="end"/>
    </w:r>
    <w:r w:rsidRPr="00381674">
      <w:rPr>
        <w:noProof/>
        <w:lang w:val="en-GB"/>
      </w:rPr>
      <w:t xml:space="preserve"> of </w:t>
    </w:r>
    <w:r>
      <w:rPr>
        <w:noProof/>
      </w:rPr>
      <w:fldChar w:fldCharType="begin"/>
    </w:r>
    <w:r w:rsidRPr="00381674">
      <w:rPr>
        <w:noProof/>
        <w:lang w:val="en-GB"/>
      </w:rPr>
      <w:instrText xml:space="preserve"> NUMPAGES </w:instrText>
    </w:r>
    <w:r>
      <w:rPr>
        <w:noProof/>
      </w:rPr>
      <w:fldChar w:fldCharType="separate"/>
    </w:r>
    <w:r>
      <w:rPr>
        <w:noProof/>
        <w:lang w:val="en-GB"/>
      </w:rPr>
      <w:t>14</w:t>
    </w:r>
    <w:r>
      <w:rPr>
        <w:noProof/>
      </w:rPr>
      <w:fldChar w:fldCharType="end"/>
    </w:r>
    <w:r w:rsidRPr="00381674">
      <w:rPr>
        <w:noProof/>
        <w:lang w:val="en-GB"/>
      </w:rPr>
      <w:br/>
      <w:t xml:space="preserve">Print date </w:t>
    </w:r>
    <w:r>
      <w:rPr>
        <w:noProof/>
      </w:rPr>
      <w:fldChar w:fldCharType="begin"/>
    </w:r>
    <w:r>
      <w:rPr>
        <w:noProof/>
      </w:rPr>
      <w:instrText xml:space="preserve"> DATE  \@ "dd.MM.yy"  \* MERGEFORMAT </w:instrText>
    </w:r>
    <w:r>
      <w:rPr>
        <w:noProof/>
      </w:rPr>
      <w:fldChar w:fldCharType="separate"/>
    </w:r>
    <w:r w:rsidR="003B1706">
      <w:rPr>
        <w:noProof/>
      </w:rPr>
      <w:t>08.03.19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4A87D" w14:textId="77777777" w:rsidR="00684608" w:rsidRDefault="00684608">
      <w:r>
        <w:separator/>
      </w:r>
    </w:p>
  </w:footnote>
  <w:footnote w:type="continuationSeparator" w:id="0">
    <w:p w14:paraId="676AF7B9" w14:textId="77777777" w:rsidR="00684608" w:rsidRDefault="00684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9" w:type="dxa"/>
      <w:tblInd w:w="108" w:type="dxa"/>
      <w:tblLayout w:type="fixed"/>
      <w:tblLook w:val="01E0" w:firstRow="1" w:lastRow="1" w:firstColumn="1" w:lastColumn="1" w:noHBand="0" w:noVBand="0"/>
    </w:tblPr>
    <w:tblGrid>
      <w:gridCol w:w="1372"/>
      <w:gridCol w:w="6283"/>
      <w:gridCol w:w="1417"/>
      <w:gridCol w:w="1417"/>
    </w:tblGrid>
    <w:tr w:rsidR="0075469E" w14:paraId="5E08C278" w14:textId="77777777" w:rsidTr="00901609">
      <w:trPr>
        <w:trHeight w:hRule="exact" w:val="567"/>
      </w:trPr>
      <w:tc>
        <w:tcPr>
          <w:tcW w:w="1372" w:type="dxa"/>
        </w:tcPr>
        <w:p w14:paraId="4B790014" w14:textId="77777777" w:rsidR="0075469E" w:rsidRDefault="0075469E">
          <w:pPr>
            <w:ind w:left="-108" w:right="34"/>
          </w:pPr>
        </w:p>
      </w:tc>
      <w:tc>
        <w:tcPr>
          <w:tcW w:w="6283" w:type="dxa"/>
          <w:vAlign w:val="center"/>
        </w:tcPr>
        <w:p w14:paraId="7C04CF49" w14:textId="5C412D3B" w:rsidR="0075469E" w:rsidRDefault="00684608">
          <w:pPr>
            <w:pStyle w:val="Header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75469E">
            <w:t>Project Name</w:t>
          </w:r>
          <w:r>
            <w:fldChar w:fldCharType="end"/>
          </w:r>
          <w:r w:rsidR="0075469E">
            <w:t xml:space="preserve">: </w:t>
          </w: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75469E">
            <w:t>Project Charter</w:t>
          </w:r>
          <w:r>
            <w:fldChar w:fldCharType="end"/>
          </w:r>
        </w:p>
      </w:tc>
      <w:tc>
        <w:tcPr>
          <w:tcW w:w="1417" w:type="dxa"/>
        </w:tcPr>
        <w:p w14:paraId="6C3BA434" w14:textId="77777777" w:rsidR="0075469E" w:rsidRDefault="0075469E" w:rsidP="00A8517F">
          <w:pPr>
            <w:spacing w:after="240"/>
            <w:rPr>
              <w:noProof/>
            </w:rPr>
          </w:pPr>
        </w:p>
      </w:tc>
      <w:tc>
        <w:tcPr>
          <w:tcW w:w="1417" w:type="dxa"/>
        </w:tcPr>
        <w:p w14:paraId="5F91236C" w14:textId="38F00D51" w:rsidR="0075469E" w:rsidRDefault="0075469E" w:rsidP="00A8517F">
          <w:pPr>
            <w:spacing w:after="240"/>
          </w:pPr>
          <w:r>
            <w:rPr>
              <w:noProof/>
            </w:rPr>
            <w:drawing>
              <wp:inline distT="0" distB="0" distL="0" distR="0" wp14:anchorId="199E08D4" wp14:editId="5EC577DE">
                <wp:extent cx="361950" cy="3619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5469E" w14:paraId="12BBAF05" w14:textId="77777777" w:rsidTr="00901609">
      <w:trPr>
        <w:trHeight w:hRule="exact" w:val="83"/>
      </w:trPr>
      <w:tc>
        <w:tcPr>
          <w:tcW w:w="1372" w:type="dxa"/>
          <w:tcBorders>
            <w:bottom w:val="single" w:sz="24" w:space="0" w:color="C0C0C0"/>
          </w:tcBorders>
          <w:vAlign w:val="center"/>
        </w:tcPr>
        <w:p w14:paraId="11196670" w14:textId="77777777" w:rsidR="0075469E" w:rsidRDefault="0075469E">
          <w:pPr>
            <w:spacing w:after="240"/>
            <w:ind w:firstLine="708"/>
            <w:rPr>
              <w:noProof/>
              <w:sz w:val="2"/>
              <w:szCs w:val="2"/>
              <w:lang w:val="en-US"/>
            </w:rPr>
          </w:pPr>
        </w:p>
      </w:tc>
      <w:tc>
        <w:tcPr>
          <w:tcW w:w="6283" w:type="dxa"/>
          <w:tcBorders>
            <w:bottom w:val="single" w:sz="24" w:space="0" w:color="C0C0C0"/>
          </w:tcBorders>
          <w:vAlign w:val="center"/>
        </w:tcPr>
        <w:p w14:paraId="167B9F4C" w14:textId="77777777" w:rsidR="0075469E" w:rsidRDefault="0075469E">
          <w:pPr>
            <w:jc w:val="center"/>
            <w:rPr>
              <w:sz w:val="2"/>
              <w:szCs w:val="2"/>
            </w:rPr>
          </w:pPr>
        </w:p>
      </w:tc>
      <w:tc>
        <w:tcPr>
          <w:tcW w:w="1417" w:type="dxa"/>
          <w:tcBorders>
            <w:bottom w:val="single" w:sz="24" w:space="0" w:color="C0C0C0"/>
          </w:tcBorders>
        </w:tcPr>
        <w:p w14:paraId="66B92CB0" w14:textId="77777777" w:rsidR="0075469E" w:rsidRDefault="0075469E">
          <w:pPr>
            <w:spacing w:after="240"/>
            <w:rPr>
              <w:sz w:val="2"/>
              <w:szCs w:val="2"/>
            </w:rPr>
          </w:pPr>
        </w:p>
      </w:tc>
      <w:tc>
        <w:tcPr>
          <w:tcW w:w="1417" w:type="dxa"/>
          <w:tcBorders>
            <w:bottom w:val="single" w:sz="24" w:space="0" w:color="C0C0C0"/>
          </w:tcBorders>
        </w:tcPr>
        <w:p w14:paraId="1F9ADA76" w14:textId="47175F8B" w:rsidR="0075469E" w:rsidRDefault="0075469E">
          <w:pPr>
            <w:spacing w:after="240"/>
            <w:rPr>
              <w:sz w:val="2"/>
              <w:szCs w:val="2"/>
            </w:rPr>
          </w:pPr>
        </w:p>
      </w:tc>
    </w:tr>
  </w:tbl>
  <w:p w14:paraId="4536179A" w14:textId="77777777" w:rsidR="0075469E" w:rsidRDefault="0075469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multilevel"/>
    <w:tmpl w:val="41DCF4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D"/>
    <w:multiLevelType w:val="multilevel"/>
    <w:tmpl w:val="456EF7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B9C2DE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B6C404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4A6A4F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multilevel"/>
    <w:tmpl w:val="EF5E77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2"/>
    <w:multiLevelType w:val="multilevel"/>
    <w:tmpl w:val="1C680D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multilevel"/>
    <w:tmpl w:val="B65C83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8"/>
    <w:multiLevelType w:val="multilevel"/>
    <w:tmpl w:val="4A923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9"/>
    <w:multiLevelType w:val="multilevel"/>
    <w:tmpl w:val="686C8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6E10F19"/>
    <w:multiLevelType w:val="multilevel"/>
    <w:tmpl w:val="2250BDC0"/>
    <w:lvl w:ilvl="0">
      <w:start w:val="1"/>
      <w:numFmt w:val="decimal"/>
      <w:pStyle w:val="Heading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84B474D"/>
    <w:multiLevelType w:val="hybridMultilevel"/>
    <w:tmpl w:val="7AD6F1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40645D"/>
    <w:multiLevelType w:val="multilevel"/>
    <w:tmpl w:val="6AF22D0A"/>
    <w:lvl w:ilvl="0">
      <w:start w:val="1"/>
      <w:numFmt w:val="upperRoman"/>
      <w:lvlText w:val="%1."/>
      <w:lvlJc w:val="left"/>
      <w:pPr>
        <w:tabs>
          <w:tab w:val="num" w:pos="-360"/>
        </w:tabs>
        <w:ind w:left="-720"/>
      </w:pPr>
      <w:rPr>
        <w:rFonts w:hint="default"/>
      </w:rPr>
    </w:lvl>
    <w:lvl w:ilvl="1">
      <w:start w:val="1"/>
      <w:numFmt w:val="upperLetter"/>
      <w:pStyle w:val="berschrift1Anhang"/>
      <w:lvlText w:val="%2."/>
      <w:lvlJc w:val="left"/>
      <w:pPr>
        <w:tabs>
          <w:tab w:val="num" w:pos="431"/>
        </w:tabs>
        <w:ind w:left="431" w:hanging="43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2Anhang"/>
      <w:lvlText w:val="%2%3."/>
      <w:lvlJc w:val="left"/>
      <w:pPr>
        <w:tabs>
          <w:tab w:val="num" w:pos="1298"/>
        </w:tabs>
        <w:ind w:left="1298" w:hanging="57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/>
      </w:pPr>
      <w:rPr>
        <w:rFonts w:hint="default"/>
      </w:rPr>
    </w:lvl>
  </w:abstractNum>
  <w:abstractNum w:abstractNumId="13" w15:restartNumberingAfterBreak="0">
    <w:nsid w:val="3A3B2630"/>
    <w:multiLevelType w:val="hybridMultilevel"/>
    <w:tmpl w:val="9B22F4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8721A"/>
    <w:multiLevelType w:val="hybridMultilevel"/>
    <w:tmpl w:val="A4A011E8"/>
    <w:lvl w:ilvl="0" w:tplc="59D8424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C6597"/>
    <w:multiLevelType w:val="hybridMultilevel"/>
    <w:tmpl w:val="B742E6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10F"/>
    <w:rsid w:val="000114D9"/>
    <w:rsid w:val="00017197"/>
    <w:rsid w:val="00017EF2"/>
    <w:rsid w:val="00021C32"/>
    <w:rsid w:val="000272E6"/>
    <w:rsid w:val="00027415"/>
    <w:rsid w:val="000347C4"/>
    <w:rsid w:val="00040AFA"/>
    <w:rsid w:val="00041E9E"/>
    <w:rsid w:val="000424BE"/>
    <w:rsid w:val="00042A97"/>
    <w:rsid w:val="00051170"/>
    <w:rsid w:val="000515B5"/>
    <w:rsid w:val="00054E9E"/>
    <w:rsid w:val="000602FD"/>
    <w:rsid w:val="000759F0"/>
    <w:rsid w:val="0008216E"/>
    <w:rsid w:val="00082998"/>
    <w:rsid w:val="000847BE"/>
    <w:rsid w:val="000A7899"/>
    <w:rsid w:val="000B2421"/>
    <w:rsid w:val="000C3B1F"/>
    <w:rsid w:val="000C4DD2"/>
    <w:rsid w:val="000C5190"/>
    <w:rsid w:val="000C5E43"/>
    <w:rsid w:val="000D0633"/>
    <w:rsid w:val="000E3758"/>
    <w:rsid w:val="000F72D8"/>
    <w:rsid w:val="000F7851"/>
    <w:rsid w:val="00101805"/>
    <w:rsid w:val="0010209B"/>
    <w:rsid w:val="001069D6"/>
    <w:rsid w:val="00110932"/>
    <w:rsid w:val="00131BD2"/>
    <w:rsid w:val="001342F6"/>
    <w:rsid w:val="001347AB"/>
    <w:rsid w:val="001402EB"/>
    <w:rsid w:val="00144BE1"/>
    <w:rsid w:val="001524B1"/>
    <w:rsid w:val="0016332D"/>
    <w:rsid w:val="00163443"/>
    <w:rsid w:val="00163FB0"/>
    <w:rsid w:val="00170EEF"/>
    <w:rsid w:val="00171264"/>
    <w:rsid w:val="001731C8"/>
    <w:rsid w:val="00174070"/>
    <w:rsid w:val="00176138"/>
    <w:rsid w:val="0017616B"/>
    <w:rsid w:val="00181D76"/>
    <w:rsid w:val="00185539"/>
    <w:rsid w:val="0019074F"/>
    <w:rsid w:val="00196EB6"/>
    <w:rsid w:val="001A1BFC"/>
    <w:rsid w:val="001B709B"/>
    <w:rsid w:val="001C1B5C"/>
    <w:rsid w:val="001D2DF1"/>
    <w:rsid w:val="001D3D29"/>
    <w:rsid w:val="001D69A7"/>
    <w:rsid w:val="001E2C38"/>
    <w:rsid w:val="001E60FD"/>
    <w:rsid w:val="001F1466"/>
    <w:rsid w:val="001F50C2"/>
    <w:rsid w:val="0020325E"/>
    <w:rsid w:val="00203CF1"/>
    <w:rsid w:val="002226EB"/>
    <w:rsid w:val="00224DE7"/>
    <w:rsid w:val="002253C7"/>
    <w:rsid w:val="002329F9"/>
    <w:rsid w:val="00235227"/>
    <w:rsid w:val="002367B4"/>
    <w:rsid w:val="00245200"/>
    <w:rsid w:val="00245632"/>
    <w:rsid w:val="0025053B"/>
    <w:rsid w:val="002578D2"/>
    <w:rsid w:val="002609CD"/>
    <w:rsid w:val="0026554D"/>
    <w:rsid w:val="00276042"/>
    <w:rsid w:val="0027768E"/>
    <w:rsid w:val="00282579"/>
    <w:rsid w:val="002924A0"/>
    <w:rsid w:val="00294FB9"/>
    <w:rsid w:val="00297FFB"/>
    <w:rsid w:val="002A1B47"/>
    <w:rsid w:val="002A36AF"/>
    <w:rsid w:val="002B23B7"/>
    <w:rsid w:val="002B30DC"/>
    <w:rsid w:val="002C3BB3"/>
    <w:rsid w:val="002C65C0"/>
    <w:rsid w:val="002D3DE1"/>
    <w:rsid w:val="002D537F"/>
    <w:rsid w:val="002D6C89"/>
    <w:rsid w:val="002E2CE5"/>
    <w:rsid w:val="002E2D6A"/>
    <w:rsid w:val="002E7ADA"/>
    <w:rsid w:val="002F080A"/>
    <w:rsid w:val="002F1CCE"/>
    <w:rsid w:val="002F2266"/>
    <w:rsid w:val="00322141"/>
    <w:rsid w:val="00330EB4"/>
    <w:rsid w:val="00332775"/>
    <w:rsid w:val="003375BB"/>
    <w:rsid w:val="003437BC"/>
    <w:rsid w:val="0034567E"/>
    <w:rsid w:val="00351C1E"/>
    <w:rsid w:val="003533A3"/>
    <w:rsid w:val="00355132"/>
    <w:rsid w:val="00355F6F"/>
    <w:rsid w:val="00360A0C"/>
    <w:rsid w:val="00381674"/>
    <w:rsid w:val="003873DA"/>
    <w:rsid w:val="00391B28"/>
    <w:rsid w:val="0039506F"/>
    <w:rsid w:val="003A1D5D"/>
    <w:rsid w:val="003A4C8E"/>
    <w:rsid w:val="003B1706"/>
    <w:rsid w:val="003B3CF6"/>
    <w:rsid w:val="003C223A"/>
    <w:rsid w:val="003C6242"/>
    <w:rsid w:val="003D06B6"/>
    <w:rsid w:val="003D116A"/>
    <w:rsid w:val="003D5217"/>
    <w:rsid w:val="003D5B79"/>
    <w:rsid w:val="003D5CB4"/>
    <w:rsid w:val="003E1EFC"/>
    <w:rsid w:val="003F1E7B"/>
    <w:rsid w:val="003F43A4"/>
    <w:rsid w:val="003F6607"/>
    <w:rsid w:val="00407D54"/>
    <w:rsid w:val="00415FFF"/>
    <w:rsid w:val="00417816"/>
    <w:rsid w:val="00427AF4"/>
    <w:rsid w:val="00431C13"/>
    <w:rsid w:val="00431D63"/>
    <w:rsid w:val="0044103F"/>
    <w:rsid w:val="00442938"/>
    <w:rsid w:val="00446DFF"/>
    <w:rsid w:val="00452F88"/>
    <w:rsid w:val="00453397"/>
    <w:rsid w:val="00453EC9"/>
    <w:rsid w:val="00455E6E"/>
    <w:rsid w:val="00457666"/>
    <w:rsid w:val="004605CD"/>
    <w:rsid w:val="00460613"/>
    <w:rsid w:val="004607D3"/>
    <w:rsid w:val="004619D1"/>
    <w:rsid w:val="004627E4"/>
    <w:rsid w:val="004635EE"/>
    <w:rsid w:val="00467B5D"/>
    <w:rsid w:val="0047003A"/>
    <w:rsid w:val="00471D0B"/>
    <w:rsid w:val="00483959"/>
    <w:rsid w:val="00494FF3"/>
    <w:rsid w:val="004A7CCA"/>
    <w:rsid w:val="004B02C2"/>
    <w:rsid w:val="004B3D34"/>
    <w:rsid w:val="004C29B4"/>
    <w:rsid w:val="004C37E7"/>
    <w:rsid w:val="004D1BED"/>
    <w:rsid w:val="004D58B3"/>
    <w:rsid w:val="004E11BD"/>
    <w:rsid w:val="004E1816"/>
    <w:rsid w:val="004E3E00"/>
    <w:rsid w:val="004E6B9D"/>
    <w:rsid w:val="004E7EA1"/>
    <w:rsid w:val="004F565C"/>
    <w:rsid w:val="0051018F"/>
    <w:rsid w:val="0051421C"/>
    <w:rsid w:val="00514834"/>
    <w:rsid w:val="00516405"/>
    <w:rsid w:val="005220FE"/>
    <w:rsid w:val="00527BB3"/>
    <w:rsid w:val="00532978"/>
    <w:rsid w:val="00533F6E"/>
    <w:rsid w:val="005402F8"/>
    <w:rsid w:val="00545E28"/>
    <w:rsid w:val="005504A1"/>
    <w:rsid w:val="00552E92"/>
    <w:rsid w:val="00563D7E"/>
    <w:rsid w:val="0056683B"/>
    <w:rsid w:val="00567AC1"/>
    <w:rsid w:val="0057693E"/>
    <w:rsid w:val="00576F68"/>
    <w:rsid w:val="00582DC9"/>
    <w:rsid w:val="00586360"/>
    <w:rsid w:val="00587F05"/>
    <w:rsid w:val="00591F0C"/>
    <w:rsid w:val="0059722A"/>
    <w:rsid w:val="005A5BF8"/>
    <w:rsid w:val="005C0224"/>
    <w:rsid w:val="005E5234"/>
    <w:rsid w:val="005F4749"/>
    <w:rsid w:val="00600E06"/>
    <w:rsid w:val="00606338"/>
    <w:rsid w:val="00606BD8"/>
    <w:rsid w:val="006107C8"/>
    <w:rsid w:val="00620F2D"/>
    <w:rsid w:val="00621AD3"/>
    <w:rsid w:val="00636A36"/>
    <w:rsid w:val="00642890"/>
    <w:rsid w:val="00642BAB"/>
    <w:rsid w:val="00647D20"/>
    <w:rsid w:val="00650C6E"/>
    <w:rsid w:val="006540CB"/>
    <w:rsid w:val="00656FA0"/>
    <w:rsid w:val="006608CD"/>
    <w:rsid w:val="00663F98"/>
    <w:rsid w:val="00664D4A"/>
    <w:rsid w:val="00674924"/>
    <w:rsid w:val="00675D5C"/>
    <w:rsid w:val="006777BD"/>
    <w:rsid w:val="00684608"/>
    <w:rsid w:val="006938D8"/>
    <w:rsid w:val="006A6F64"/>
    <w:rsid w:val="006B61A5"/>
    <w:rsid w:val="006C0139"/>
    <w:rsid w:val="006C15D6"/>
    <w:rsid w:val="006C4915"/>
    <w:rsid w:val="006C5788"/>
    <w:rsid w:val="006D1E08"/>
    <w:rsid w:val="006D2B7E"/>
    <w:rsid w:val="006D4706"/>
    <w:rsid w:val="006E7FD5"/>
    <w:rsid w:val="006F54C1"/>
    <w:rsid w:val="006F7C61"/>
    <w:rsid w:val="00701BEC"/>
    <w:rsid w:val="00705704"/>
    <w:rsid w:val="00705EED"/>
    <w:rsid w:val="00727DCB"/>
    <w:rsid w:val="007372EF"/>
    <w:rsid w:val="007406F1"/>
    <w:rsid w:val="007431D6"/>
    <w:rsid w:val="007510D1"/>
    <w:rsid w:val="0075469E"/>
    <w:rsid w:val="00754A2D"/>
    <w:rsid w:val="00757F6F"/>
    <w:rsid w:val="007642A7"/>
    <w:rsid w:val="00775561"/>
    <w:rsid w:val="00777E7B"/>
    <w:rsid w:val="00780693"/>
    <w:rsid w:val="0078305C"/>
    <w:rsid w:val="00790CD6"/>
    <w:rsid w:val="00792841"/>
    <w:rsid w:val="007958F5"/>
    <w:rsid w:val="007A31A5"/>
    <w:rsid w:val="007A5004"/>
    <w:rsid w:val="007C22FA"/>
    <w:rsid w:val="007C3ACA"/>
    <w:rsid w:val="007C4015"/>
    <w:rsid w:val="007D69F1"/>
    <w:rsid w:val="007E2B79"/>
    <w:rsid w:val="007E329D"/>
    <w:rsid w:val="007E75E9"/>
    <w:rsid w:val="007F6F66"/>
    <w:rsid w:val="007F773D"/>
    <w:rsid w:val="007F7A26"/>
    <w:rsid w:val="00801DB1"/>
    <w:rsid w:val="00803AC1"/>
    <w:rsid w:val="00805A1C"/>
    <w:rsid w:val="00811ED9"/>
    <w:rsid w:val="00812971"/>
    <w:rsid w:val="00812B99"/>
    <w:rsid w:val="008137E2"/>
    <w:rsid w:val="0081670C"/>
    <w:rsid w:val="00823A7E"/>
    <w:rsid w:val="00824D19"/>
    <w:rsid w:val="00825706"/>
    <w:rsid w:val="008301FF"/>
    <w:rsid w:val="008316B7"/>
    <w:rsid w:val="00832385"/>
    <w:rsid w:val="00834988"/>
    <w:rsid w:val="00841F55"/>
    <w:rsid w:val="00845F32"/>
    <w:rsid w:val="008469FE"/>
    <w:rsid w:val="008508CE"/>
    <w:rsid w:val="00857474"/>
    <w:rsid w:val="00867E0F"/>
    <w:rsid w:val="0087510F"/>
    <w:rsid w:val="00891339"/>
    <w:rsid w:val="00897CE9"/>
    <w:rsid w:val="008A45B2"/>
    <w:rsid w:val="008B1DA2"/>
    <w:rsid w:val="008B202B"/>
    <w:rsid w:val="008B33F0"/>
    <w:rsid w:val="008B54B8"/>
    <w:rsid w:val="008B5C68"/>
    <w:rsid w:val="008B78E0"/>
    <w:rsid w:val="008C190A"/>
    <w:rsid w:val="008C34CF"/>
    <w:rsid w:val="008C62A1"/>
    <w:rsid w:val="008D0954"/>
    <w:rsid w:val="008D0F56"/>
    <w:rsid w:val="008D1374"/>
    <w:rsid w:val="008D38BB"/>
    <w:rsid w:val="008D3935"/>
    <w:rsid w:val="008E42B6"/>
    <w:rsid w:val="008E66C9"/>
    <w:rsid w:val="008E7606"/>
    <w:rsid w:val="008F05D5"/>
    <w:rsid w:val="008F145B"/>
    <w:rsid w:val="008F748E"/>
    <w:rsid w:val="009004F0"/>
    <w:rsid w:val="00901609"/>
    <w:rsid w:val="00901E47"/>
    <w:rsid w:val="009030E0"/>
    <w:rsid w:val="009040CA"/>
    <w:rsid w:val="00915582"/>
    <w:rsid w:val="00917CDF"/>
    <w:rsid w:val="009221F4"/>
    <w:rsid w:val="00923416"/>
    <w:rsid w:val="00925C60"/>
    <w:rsid w:val="00930969"/>
    <w:rsid w:val="00933CB8"/>
    <w:rsid w:val="00936928"/>
    <w:rsid w:val="00941622"/>
    <w:rsid w:val="00941922"/>
    <w:rsid w:val="0094204D"/>
    <w:rsid w:val="009443AB"/>
    <w:rsid w:val="00947DBB"/>
    <w:rsid w:val="00951351"/>
    <w:rsid w:val="00952337"/>
    <w:rsid w:val="00953708"/>
    <w:rsid w:val="00957DB9"/>
    <w:rsid w:val="00963E36"/>
    <w:rsid w:val="00972F15"/>
    <w:rsid w:val="00981355"/>
    <w:rsid w:val="00986F2B"/>
    <w:rsid w:val="00990C70"/>
    <w:rsid w:val="00994339"/>
    <w:rsid w:val="00996F6D"/>
    <w:rsid w:val="0099708D"/>
    <w:rsid w:val="009A2E4C"/>
    <w:rsid w:val="009A5935"/>
    <w:rsid w:val="009A7300"/>
    <w:rsid w:val="009B080A"/>
    <w:rsid w:val="009B3162"/>
    <w:rsid w:val="009B5AFB"/>
    <w:rsid w:val="009B5BFA"/>
    <w:rsid w:val="009B7092"/>
    <w:rsid w:val="009C31F5"/>
    <w:rsid w:val="009D3A8E"/>
    <w:rsid w:val="009D44AD"/>
    <w:rsid w:val="009F65EA"/>
    <w:rsid w:val="00A012ED"/>
    <w:rsid w:val="00A0635F"/>
    <w:rsid w:val="00A10B7D"/>
    <w:rsid w:val="00A2291E"/>
    <w:rsid w:val="00A3097C"/>
    <w:rsid w:val="00A372AF"/>
    <w:rsid w:val="00A476A4"/>
    <w:rsid w:val="00A51A0B"/>
    <w:rsid w:val="00A66F8F"/>
    <w:rsid w:val="00A71036"/>
    <w:rsid w:val="00A73274"/>
    <w:rsid w:val="00A74665"/>
    <w:rsid w:val="00A80DC2"/>
    <w:rsid w:val="00A8142E"/>
    <w:rsid w:val="00A8517F"/>
    <w:rsid w:val="00A86894"/>
    <w:rsid w:val="00AA1F38"/>
    <w:rsid w:val="00AA7ADA"/>
    <w:rsid w:val="00AB68E4"/>
    <w:rsid w:val="00AC2A32"/>
    <w:rsid w:val="00AC2DA4"/>
    <w:rsid w:val="00AC61F9"/>
    <w:rsid w:val="00AE0AAF"/>
    <w:rsid w:val="00AE3883"/>
    <w:rsid w:val="00AE7A3E"/>
    <w:rsid w:val="00AF380E"/>
    <w:rsid w:val="00AF3BC2"/>
    <w:rsid w:val="00AF5883"/>
    <w:rsid w:val="00B00325"/>
    <w:rsid w:val="00B00EFE"/>
    <w:rsid w:val="00B04D9A"/>
    <w:rsid w:val="00B05A25"/>
    <w:rsid w:val="00B06ABA"/>
    <w:rsid w:val="00B1063A"/>
    <w:rsid w:val="00B27DD2"/>
    <w:rsid w:val="00B30536"/>
    <w:rsid w:val="00B32C94"/>
    <w:rsid w:val="00B36EB8"/>
    <w:rsid w:val="00B4151C"/>
    <w:rsid w:val="00B433A8"/>
    <w:rsid w:val="00B47EEF"/>
    <w:rsid w:val="00B5125B"/>
    <w:rsid w:val="00B55D81"/>
    <w:rsid w:val="00B65B5F"/>
    <w:rsid w:val="00B768EE"/>
    <w:rsid w:val="00B77991"/>
    <w:rsid w:val="00B77FAD"/>
    <w:rsid w:val="00B8278E"/>
    <w:rsid w:val="00B849A9"/>
    <w:rsid w:val="00B950E8"/>
    <w:rsid w:val="00BA193B"/>
    <w:rsid w:val="00BA203F"/>
    <w:rsid w:val="00BA5F08"/>
    <w:rsid w:val="00BA7C3B"/>
    <w:rsid w:val="00BB4C50"/>
    <w:rsid w:val="00BC20C2"/>
    <w:rsid w:val="00BC697E"/>
    <w:rsid w:val="00BD6CCA"/>
    <w:rsid w:val="00BE1463"/>
    <w:rsid w:val="00BE2667"/>
    <w:rsid w:val="00BF37DF"/>
    <w:rsid w:val="00C103C1"/>
    <w:rsid w:val="00C12C09"/>
    <w:rsid w:val="00C12FE2"/>
    <w:rsid w:val="00C2422C"/>
    <w:rsid w:val="00C33372"/>
    <w:rsid w:val="00C3619C"/>
    <w:rsid w:val="00C37FBF"/>
    <w:rsid w:val="00C429C6"/>
    <w:rsid w:val="00C66E48"/>
    <w:rsid w:val="00C7093C"/>
    <w:rsid w:val="00C71E30"/>
    <w:rsid w:val="00C7214D"/>
    <w:rsid w:val="00C755AD"/>
    <w:rsid w:val="00C85513"/>
    <w:rsid w:val="00C912AE"/>
    <w:rsid w:val="00C94A6C"/>
    <w:rsid w:val="00C96906"/>
    <w:rsid w:val="00CA1FB2"/>
    <w:rsid w:val="00CA54F5"/>
    <w:rsid w:val="00CA6230"/>
    <w:rsid w:val="00CB2E00"/>
    <w:rsid w:val="00CD0DD6"/>
    <w:rsid w:val="00CD6485"/>
    <w:rsid w:val="00CE2819"/>
    <w:rsid w:val="00CE5B6B"/>
    <w:rsid w:val="00CE7390"/>
    <w:rsid w:val="00CF1580"/>
    <w:rsid w:val="00CF7293"/>
    <w:rsid w:val="00D005EE"/>
    <w:rsid w:val="00D01E52"/>
    <w:rsid w:val="00D117B6"/>
    <w:rsid w:val="00D13B62"/>
    <w:rsid w:val="00D21149"/>
    <w:rsid w:val="00D2756C"/>
    <w:rsid w:val="00D356DE"/>
    <w:rsid w:val="00D36C08"/>
    <w:rsid w:val="00D37CC3"/>
    <w:rsid w:val="00D471B0"/>
    <w:rsid w:val="00D65E2E"/>
    <w:rsid w:val="00D77479"/>
    <w:rsid w:val="00D81323"/>
    <w:rsid w:val="00D9753E"/>
    <w:rsid w:val="00DA497F"/>
    <w:rsid w:val="00DA7000"/>
    <w:rsid w:val="00DB21EA"/>
    <w:rsid w:val="00DB39A9"/>
    <w:rsid w:val="00DB4A6F"/>
    <w:rsid w:val="00DC144F"/>
    <w:rsid w:val="00DC4DEA"/>
    <w:rsid w:val="00DC6234"/>
    <w:rsid w:val="00DD33FB"/>
    <w:rsid w:val="00DE3A48"/>
    <w:rsid w:val="00DF0221"/>
    <w:rsid w:val="00E01EC8"/>
    <w:rsid w:val="00E0331E"/>
    <w:rsid w:val="00E20D7B"/>
    <w:rsid w:val="00E30239"/>
    <w:rsid w:val="00E333E2"/>
    <w:rsid w:val="00E340E3"/>
    <w:rsid w:val="00E40DF5"/>
    <w:rsid w:val="00E418E3"/>
    <w:rsid w:val="00E419FD"/>
    <w:rsid w:val="00E502FA"/>
    <w:rsid w:val="00E50515"/>
    <w:rsid w:val="00E51716"/>
    <w:rsid w:val="00E604E0"/>
    <w:rsid w:val="00E65A77"/>
    <w:rsid w:val="00E71718"/>
    <w:rsid w:val="00E738A3"/>
    <w:rsid w:val="00E73918"/>
    <w:rsid w:val="00E76AB0"/>
    <w:rsid w:val="00E77626"/>
    <w:rsid w:val="00E77E07"/>
    <w:rsid w:val="00E8516B"/>
    <w:rsid w:val="00E85BE2"/>
    <w:rsid w:val="00EA7305"/>
    <w:rsid w:val="00EA7AF5"/>
    <w:rsid w:val="00EB282B"/>
    <w:rsid w:val="00EB31E3"/>
    <w:rsid w:val="00EB4197"/>
    <w:rsid w:val="00EC07DB"/>
    <w:rsid w:val="00EC63D6"/>
    <w:rsid w:val="00ED133D"/>
    <w:rsid w:val="00ED6DC9"/>
    <w:rsid w:val="00EF06A4"/>
    <w:rsid w:val="00EF5C3C"/>
    <w:rsid w:val="00F00081"/>
    <w:rsid w:val="00F03274"/>
    <w:rsid w:val="00F2155E"/>
    <w:rsid w:val="00F27F6F"/>
    <w:rsid w:val="00F3164D"/>
    <w:rsid w:val="00F343C0"/>
    <w:rsid w:val="00F375E5"/>
    <w:rsid w:val="00F45167"/>
    <w:rsid w:val="00F4626B"/>
    <w:rsid w:val="00F604E0"/>
    <w:rsid w:val="00F66D55"/>
    <w:rsid w:val="00F701A6"/>
    <w:rsid w:val="00F71750"/>
    <w:rsid w:val="00F77136"/>
    <w:rsid w:val="00F8702A"/>
    <w:rsid w:val="00F92292"/>
    <w:rsid w:val="00F93D5E"/>
    <w:rsid w:val="00F957D0"/>
    <w:rsid w:val="00FA3216"/>
    <w:rsid w:val="00FA4C73"/>
    <w:rsid w:val="00FB0AA7"/>
    <w:rsid w:val="00FB42FF"/>
    <w:rsid w:val="00FC08D1"/>
    <w:rsid w:val="00FD7AEC"/>
    <w:rsid w:val="00FE186D"/>
    <w:rsid w:val="00FE5942"/>
    <w:rsid w:val="00FF7666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BE6F93F"/>
  <w15:docId w15:val="{673D5353-6B4A-403F-8524-86B442FD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01E52"/>
    <w:pPr>
      <w:spacing w:after="120"/>
    </w:pPr>
    <w:rPr>
      <w:rFonts w:ascii="Arial" w:hAnsi="Arial" w:cs="Arial"/>
      <w:snapToGrid w:val="0"/>
      <w:lang w:eastAsia="en-US"/>
    </w:rPr>
  </w:style>
  <w:style w:type="paragraph" w:styleId="Heading1">
    <w:name w:val="heading 1"/>
    <w:basedOn w:val="Normal"/>
    <w:next w:val="Text"/>
    <w:qFormat/>
    <w:pPr>
      <w:keepNext/>
      <w:numPr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Text"/>
    <w:qFormat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Text"/>
    <w:qFormat/>
    <w:pPr>
      <w:keepNext/>
      <w:numPr>
        <w:ilvl w:val="2"/>
        <w:numId w:val="1"/>
      </w:numPr>
      <w:spacing w:before="120"/>
      <w:outlineLvl w:val="2"/>
    </w:pPr>
    <w:rPr>
      <w:sz w:val="22"/>
      <w:szCs w:val="22"/>
    </w:rPr>
  </w:style>
  <w:style w:type="paragraph" w:styleId="Heading4">
    <w:name w:val="heading 4"/>
    <w:basedOn w:val="Normal"/>
    <w:next w:val="Text"/>
    <w:qFormat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Heading5">
    <w:name w:val="heading 5"/>
    <w:basedOn w:val="Normal"/>
    <w:next w:val="Text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Text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Heading7">
    <w:name w:val="heading 7"/>
    <w:basedOn w:val="Normal"/>
    <w:next w:val="Text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Text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Text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360" w:after="360"/>
      <w:jc w:val="center"/>
    </w:pPr>
    <w:rPr>
      <w:b/>
      <w:bCs/>
      <w:sz w:val="72"/>
      <w:szCs w:val="72"/>
    </w:rPr>
  </w:style>
  <w:style w:type="paragraph" w:customStyle="1" w:styleId="Tabelleberschrift">
    <w:name w:val="Tabelle Überschrift"/>
    <w:basedOn w:val="Normal"/>
    <w:pPr>
      <w:spacing w:before="120" w:line="24" w:lineRule="atLeast"/>
    </w:pPr>
    <w:rPr>
      <w:b/>
      <w:bCs/>
      <w:color w:val="000000"/>
    </w:rPr>
  </w:style>
  <w:style w:type="paragraph" w:customStyle="1" w:styleId="TabelleStandard">
    <w:name w:val="Tabelle Standard"/>
    <w:basedOn w:val="Normal"/>
    <w:pPr>
      <w:spacing w:before="60" w:after="60"/>
    </w:pPr>
  </w:style>
  <w:style w:type="character" w:customStyle="1" w:styleId="TabelleStandardZchn">
    <w:name w:val="Tabelle Standard Zchn"/>
    <w:basedOn w:val="DefaultParagraphFont"/>
    <w:rPr>
      <w:rFonts w:ascii="Arial" w:hAnsi="Arial" w:cs="Arial"/>
      <w:lang w:val="de-D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pPr>
      <w:spacing w:after="0"/>
      <w:ind w:left="200"/>
    </w:pPr>
  </w:style>
  <w:style w:type="paragraph" w:styleId="TOC3">
    <w:name w:val="toc 3"/>
    <w:basedOn w:val="Normal"/>
    <w:next w:val="Normal"/>
    <w:autoRedefine/>
    <w:semiHidden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TOC4">
    <w:name w:val="toc 4"/>
    <w:basedOn w:val="Normal"/>
    <w:next w:val="Normal"/>
    <w:autoRedefine/>
    <w:semiHidden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customStyle="1" w:styleId="berschrift1noIndex">
    <w:name w:val="Überschrift 1 noIndex"/>
    <w:basedOn w:val="Normal"/>
    <w:next w:val="Text"/>
    <w:pPr>
      <w:spacing w:before="360" w:after="360"/>
    </w:pPr>
    <w:rPr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imes New Roman" w:hAnsi="Times New Roman" w:cs="Times New Roman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line="288" w:lineRule="auto"/>
      <w:jc w:val="center"/>
    </w:pPr>
    <w:rPr>
      <w:b/>
      <w:bCs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imes New Roman" w:hAnsi="Times New Roman" w:cs="Times New Roman"/>
      <w:sz w:val="16"/>
      <w:szCs w:val="16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table" w:styleId="TableGrid">
    <w:name w:val="Table Grid"/>
    <w:basedOn w:val="TableNormal"/>
    <w:pPr>
      <w:spacing w:after="120"/>
    </w:pPr>
    <w:rPr>
      <w:snapToGrid w:val="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rschrift1Anhang">
    <w:name w:val="Überschrift 1 Anhang"/>
    <w:basedOn w:val="Heading2"/>
    <w:next w:val="Text"/>
    <w:pPr>
      <w:numPr>
        <w:numId w:val="2"/>
      </w:numPr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Text">
    <w:name w:val="Text"/>
    <w:basedOn w:val="Normal"/>
  </w:style>
  <w:style w:type="paragraph" w:customStyle="1" w:styleId="Kommentar">
    <w:name w:val="Kommentar"/>
    <w:basedOn w:val="Text"/>
    <w:rPr>
      <w:rFonts w:ascii="Times New Roman" w:hAnsi="Times New Roman" w:cs="Times New Roman"/>
      <w:i/>
      <w:iCs/>
    </w:rPr>
  </w:style>
  <w:style w:type="character" w:customStyle="1" w:styleId="TextZchn">
    <w:name w:val="Text Zchn"/>
    <w:basedOn w:val="DefaultParagraphFont"/>
    <w:rPr>
      <w:rFonts w:ascii="Arial" w:hAnsi="Arial" w:cs="Arial"/>
      <w:lang w:val="de-DE"/>
    </w:rPr>
  </w:style>
  <w:style w:type="character" w:customStyle="1" w:styleId="KommentarZchn">
    <w:name w:val="Kommentar Zchn"/>
    <w:basedOn w:val="TextZchn"/>
    <w:rPr>
      <w:rFonts w:ascii="Arial" w:hAnsi="Arial" w:cs="Arial"/>
      <w:i/>
      <w:iCs/>
      <w:lang w:val="de-DE"/>
    </w:rPr>
  </w:style>
  <w:style w:type="paragraph" w:customStyle="1" w:styleId="Anleitung">
    <w:name w:val="Anleitung"/>
    <w:basedOn w:val="Text"/>
    <w:next w:val="Text"/>
    <w:rPr>
      <w:rFonts w:ascii="Times New Roman" w:hAnsi="Times New Roman" w:cs="Times New Roman"/>
      <w:i/>
      <w:iCs/>
      <w:color w:val="3366FF"/>
    </w:rPr>
  </w:style>
  <w:style w:type="paragraph" w:customStyle="1" w:styleId="berschrift1noNumber">
    <w:name w:val="Überschrift 1 noNumber"/>
    <w:basedOn w:val="Heading1"/>
    <w:next w:val="Text"/>
    <w:pPr>
      <w:numPr>
        <w:numId w:val="0"/>
      </w:numPr>
    </w:pPr>
  </w:style>
  <w:style w:type="character" w:customStyle="1" w:styleId="AnleitungZchn">
    <w:name w:val="Anleitung Zchn"/>
    <w:basedOn w:val="KommentarZchn"/>
    <w:rPr>
      <w:rFonts w:ascii="Arial" w:hAnsi="Arial" w:cs="Arial"/>
      <w:i/>
      <w:iCs/>
      <w:color w:val="3366FF"/>
      <w:lang w:val="de-DE"/>
    </w:rPr>
  </w:style>
  <w:style w:type="character" w:customStyle="1" w:styleId="Char">
    <w:name w:val="Char"/>
    <w:basedOn w:val="DefaultParagraphFont"/>
    <w:rPr>
      <w:rFonts w:ascii="Arial" w:hAnsi="Arial" w:cs="Arial"/>
      <w:sz w:val="16"/>
      <w:szCs w:val="16"/>
      <w:lang w:val="de-DE"/>
    </w:rPr>
  </w:style>
  <w:style w:type="paragraph" w:customStyle="1" w:styleId="berschrift2Anhang">
    <w:name w:val="Überschrift 2 Anhang"/>
    <w:basedOn w:val="Heading3"/>
    <w:pPr>
      <w:numPr>
        <w:numId w:val="2"/>
      </w:numPr>
      <w:tabs>
        <w:tab w:val="left" w:pos="578"/>
      </w:tabs>
      <w:ind w:left="578"/>
    </w:pPr>
  </w:style>
  <w:style w:type="character" w:customStyle="1" w:styleId="Char1">
    <w:name w:val="Char1"/>
    <w:basedOn w:val="DefaultParagraphFont"/>
    <w:rPr>
      <w:rFonts w:ascii="Arial" w:hAnsi="Arial" w:cs="Arial"/>
      <w:b/>
      <w:bCs/>
      <w:lang w:val="de-D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character" w:styleId="Strong">
    <w:name w:val="Strong"/>
    <w:basedOn w:val="DefaultParagraphFont"/>
    <w:qFormat/>
    <w:rsid w:val="00040AFA"/>
    <w:rPr>
      <w:b/>
      <w:bCs/>
    </w:rPr>
  </w:style>
  <w:style w:type="paragraph" w:styleId="NormalWeb">
    <w:name w:val="Normal (Web)"/>
    <w:basedOn w:val="Normal"/>
    <w:rsid w:val="00040AFA"/>
    <w:pPr>
      <w:spacing w:after="190"/>
    </w:pPr>
    <w:rPr>
      <w:snapToGrid/>
      <w:lang w:eastAsia="de-DE"/>
    </w:rPr>
  </w:style>
  <w:style w:type="paragraph" w:styleId="ListParagraph">
    <w:name w:val="List Paragraph"/>
    <w:basedOn w:val="Normal"/>
    <w:uiPriority w:val="34"/>
    <w:qFormat/>
    <w:rsid w:val="0019074F"/>
    <w:pPr>
      <w:snapToGrid w:val="0"/>
      <w:ind w:left="720"/>
      <w:contextualSpacing/>
    </w:pPr>
    <w:rPr>
      <w:snapToGrid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us.klein\Desktop\Website\Templates\Vorlagen%20PMO\Englisch\Project_Charter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Project_Charter.dot</Template>
  <TotalTime>3</TotalTime>
  <Pages>7</Pages>
  <Words>1067</Words>
  <Characters>6088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PictureGram</vt:lpstr>
      <vt:lpstr>Project Charter</vt:lpstr>
    </vt:vector>
  </TitlesOfParts>
  <Company>your company's name</Company>
  <LinksUpToDate>false</LinksUpToDate>
  <CharactersWithSpaces>7141</CharactersWithSpaces>
  <SharedDoc>false</SharedDoc>
  <HLinks>
    <vt:vector size="126" baseType="variant">
      <vt:variant>
        <vt:i4>1048625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_Toc177810687</vt:lpwstr>
      </vt:variant>
      <vt:variant>
        <vt:i4>1048625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_Toc177810686</vt:lpwstr>
      </vt:variant>
      <vt:variant>
        <vt:i4>1048625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_Toc177810685</vt:lpwstr>
      </vt:variant>
      <vt:variant>
        <vt:i4>1048625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_Toc177810684</vt:lpwstr>
      </vt:variant>
      <vt:variant>
        <vt:i4>1048625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_Toc177810683</vt:lpwstr>
      </vt:variant>
      <vt:variant>
        <vt:i4>1048625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_Toc177810682</vt:lpwstr>
      </vt:variant>
      <vt:variant>
        <vt:i4>1048625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_Toc177810681</vt:lpwstr>
      </vt:variant>
      <vt:variant>
        <vt:i4>1048625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_Toc177810680</vt:lpwstr>
      </vt:variant>
      <vt:variant>
        <vt:i4>2031665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_Toc177810679</vt:lpwstr>
      </vt:variant>
      <vt:variant>
        <vt:i4>2031665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_Toc177810678</vt:lpwstr>
      </vt:variant>
      <vt:variant>
        <vt:i4>2031665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_Toc177810677</vt:lpwstr>
      </vt:variant>
      <vt:variant>
        <vt:i4>2031665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_Toc177810676</vt:lpwstr>
      </vt:variant>
      <vt:variant>
        <vt:i4>2031665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_Toc177810675</vt:lpwstr>
      </vt:variant>
      <vt:variant>
        <vt:i4>2031665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_Toc177810674</vt:lpwstr>
      </vt:variant>
      <vt:variant>
        <vt:i4>2031665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_Toc177810673</vt:lpwstr>
      </vt:variant>
      <vt:variant>
        <vt:i4>2031665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_Toc177810672</vt:lpwstr>
      </vt:variant>
      <vt:variant>
        <vt:i4>2031665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_Toc177810671</vt:lpwstr>
      </vt:variant>
      <vt:variant>
        <vt:i4>2031665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_Toc177810670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_Toc177810669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_Toc177810668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_Toc177810667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PictureGram</dc:title>
  <dc:subject>Project Name</dc:subject>
  <dc:creator>Jun Huang</dc:creator>
  <cp:lastModifiedBy>Junyu Huang</cp:lastModifiedBy>
  <cp:revision>3</cp:revision>
  <cp:lastPrinted>2006-09-11T12:47:00Z</cp:lastPrinted>
  <dcterms:created xsi:type="dcterms:W3CDTF">2019-03-09T05:04:00Z</dcterms:created>
  <dcterms:modified xsi:type="dcterms:W3CDTF">2019-03-09T05:07:00Z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Vorabversion, Entwurf, Freigabeversion</vt:lpwstr>
  </property>
  <property fmtid="{D5CDD505-2E9C-101B-9397-08002B2CF9AE}" pid="3" name="_AdHocReviewCycleID">
    <vt:i4>-1881968376</vt:i4>
  </property>
  <property fmtid="{D5CDD505-2E9C-101B-9397-08002B2CF9AE}" pid="4" name="_AuthorEmail">
    <vt:lpwstr>Markus.Klein@wincor-nixdorf.com</vt:lpwstr>
  </property>
  <property fmtid="{D5CDD505-2E9C-101B-9397-08002B2CF9AE}" pid="5" name="_AuthorEmailDisplayName">
    <vt:lpwstr>Klein, Markus</vt:lpwstr>
  </property>
  <property fmtid="{D5CDD505-2E9C-101B-9397-08002B2CF9AE}" pid="6" name="_PreviousAdHocReviewCycleID">
    <vt:i4>80355659</vt:i4>
  </property>
  <property fmtid="{D5CDD505-2E9C-101B-9397-08002B2CF9AE}" pid="7" name="_NewReviewCycle">
    <vt:lpwstr/>
  </property>
  <property fmtid="{D5CDD505-2E9C-101B-9397-08002B2CF9AE}" pid="8" name="_EmailSubject">
    <vt:lpwstr>pmbok guide aligned project charter template</vt:lpwstr>
  </property>
  <property fmtid="{D5CDD505-2E9C-101B-9397-08002B2CF9AE}" pid="9" name="_ReviewingToolsShownOnce">
    <vt:lpwstr/>
  </property>
</Properties>
</file>